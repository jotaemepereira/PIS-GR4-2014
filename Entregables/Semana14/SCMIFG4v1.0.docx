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284E9" w14:textId="77777777" w:rsidR="00235724" w:rsidRDefault="008C239C">
      <w:pPr>
        <w:pStyle w:val="MTtulo1"/>
        <w:jc w:val="left"/>
      </w:pPr>
      <w:bookmarkStart w:id="0" w:name="_Toc404524535"/>
      <w:r>
        <w:t>Sistema de gestión de farmacias</w:t>
      </w:r>
      <w:bookmarkEnd w:id="0"/>
    </w:p>
    <w:p w14:paraId="6761CF69" w14:textId="77777777" w:rsidR="00235724" w:rsidRDefault="00235724">
      <w:pPr>
        <w:pStyle w:val="MTtulo1"/>
        <w:jc w:val="left"/>
      </w:pPr>
      <w:bookmarkStart w:id="1" w:name="_Toc404524536"/>
      <w:r>
        <w:t>Informe Final de SCM</w:t>
      </w:r>
      <w:bookmarkEnd w:id="1"/>
    </w:p>
    <w:p w14:paraId="2E5ED739" w14:textId="77777777" w:rsidR="00235724" w:rsidRDefault="008C239C">
      <w:pPr>
        <w:pStyle w:val="MTtulo1"/>
        <w:jc w:val="left"/>
      </w:pPr>
      <w:bookmarkStart w:id="2" w:name="_Toc404524537"/>
      <w:r>
        <w:rPr>
          <w:szCs w:val="28"/>
        </w:rPr>
        <w:t>Versión 1.0</w:t>
      </w:r>
      <w:bookmarkEnd w:id="2"/>
    </w:p>
    <w:p w14:paraId="077364A7" w14:textId="77777777" w:rsidR="00235724" w:rsidRDefault="00235724">
      <w:pPr>
        <w:pStyle w:val="infoblue"/>
      </w:pPr>
      <w:r>
        <w:t> </w:t>
      </w:r>
    </w:p>
    <w:p w14:paraId="70E8FDF5" w14:textId="77777777" w:rsidR="00235724" w:rsidRDefault="00235724">
      <w:pPr>
        <w:pStyle w:val="MTtulo1"/>
      </w:pPr>
    </w:p>
    <w:p w14:paraId="35638F0C" w14:textId="77777777" w:rsidR="00235724" w:rsidRDefault="00235724">
      <w:pPr>
        <w:pStyle w:val="MTtulo1"/>
        <w:rPr>
          <w:szCs w:val="36"/>
        </w:rPr>
      </w:pPr>
      <w:bookmarkStart w:id="3" w:name="_Toc404524538"/>
      <w:r>
        <w:t>Historia de revisiones</w:t>
      </w:r>
      <w:bookmarkEnd w:id="3"/>
    </w:p>
    <w:tbl>
      <w:tblPr>
        <w:tblW w:w="0" w:type="auto"/>
        <w:tblCellMar>
          <w:left w:w="0" w:type="dxa"/>
          <w:right w:w="0" w:type="dxa"/>
        </w:tblCellMar>
        <w:tblLook w:val="0000" w:firstRow="0" w:lastRow="0" w:firstColumn="0" w:lastColumn="0" w:noHBand="0" w:noVBand="0"/>
      </w:tblPr>
      <w:tblGrid>
        <w:gridCol w:w="2159"/>
        <w:gridCol w:w="1122"/>
        <w:gridCol w:w="3359"/>
        <w:gridCol w:w="2080"/>
      </w:tblGrid>
      <w:tr w:rsidR="00235724" w14:paraId="170C073D" w14:textId="77777777">
        <w:tc>
          <w:tcPr>
            <w:tcW w:w="2304" w:type="dxa"/>
            <w:tcBorders>
              <w:top w:val="single" w:sz="6" w:space="0" w:color="auto"/>
              <w:left w:val="single" w:sz="6" w:space="0" w:color="auto"/>
              <w:bottom w:val="single" w:sz="6" w:space="0" w:color="auto"/>
              <w:right w:val="single" w:sz="6" w:space="0" w:color="auto"/>
            </w:tcBorders>
            <w:shd w:val="clear" w:color="auto" w:fill="E0E0E0"/>
            <w:tcMar>
              <w:top w:w="0" w:type="dxa"/>
              <w:left w:w="108" w:type="dxa"/>
              <w:bottom w:w="0" w:type="dxa"/>
              <w:right w:w="108" w:type="dxa"/>
            </w:tcMar>
          </w:tcPr>
          <w:p w14:paraId="4773A0B1" w14:textId="77777777" w:rsidR="00235724" w:rsidRDefault="00235724">
            <w:pPr>
              <w:pStyle w:val="MNormal"/>
            </w:pPr>
            <w:r>
              <w:t>Fecha</w:t>
            </w:r>
          </w:p>
        </w:tc>
        <w:tc>
          <w:tcPr>
            <w:tcW w:w="1152"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14:paraId="39E87E44" w14:textId="77777777" w:rsidR="00235724" w:rsidRDefault="00235724">
            <w:pPr>
              <w:pStyle w:val="MNormal"/>
            </w:pPr>
            <w:r>
              <w:t>Versión</w:t>
            </w:r>
          </w:p>
        </w:tc>
        <w:tc>
          <w:tcPr>
            <w:tcW w:w="3744"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14:paraId="2740D9FC" w14:textId="77777777" w:rsidR="00235724" w:rsidRDefault="00235724">
            <w:pPr>
              <w:pStyle w:val="MNormal"/>
            </w:pPr>
            <w:r>
              <w:t>Descripción</w:t>
            </w:r>
          </w:p>
        </w:tc>
        <w:tc>
          <w:tcPr>
            <w:tcW w:w="2304"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14:paraId="7DF765DF" w14:textId="77777777" w:rsidR="00235724" w:rsidRDefault="00235724">
            <w:pPr>
              <w:pStyle w:val="MNormal"/>
            </w:pPr>
            <w:r>
              <w:t>Autor</w:t>
            </w:r>
          </w:p>
        </w:tc>
      </w:tr>
      <w:tr w:rsidR="00235724" w14:paraId="1374217E"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37E5FF0" w14:textId="77777777" w:rsidR="00235724" w:rsidRDefault="0051154C">
            <w:pPr>
              <w:pStyle w:val="MNormal"/>
            </w:pPr>
            <w:r>
              <w:t>22/11/2014</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62335D8A" w14:textId="77777777" w:rsidR="00235724" w:rsidRDefault="0051154C">
            <w:pPr>
              <w:pStyle w:val="MNormal"/>
            </w:pPr>
            <w: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679871CA" w14:textId="683480E9" w:rsidR="00235724" w:rsidRDefault="00C14B65">
            <w:pPr>
              <w:pStyle w:val="MNormal"/>
            </w:pPr>
            <w:r>
              <w:t>Primera</w:t>
            </w:r>
            <w:r w:rsidR="0051154C">
              <w:t xml:space="preserve"> versión del documento</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5E52397C" w14:textId="77777777" w:rsidR="00235724" w:rsidRDefault="0051154C">
            <w:pPr>
              <w:pStyle w:val="MNormal"/>
            </w:pPr>
            <w:r>
              <w:t>Juan Pereira</w:t>
            </w:r>
          </w:p>
        </w:tc>
      </w:tr>
      <w:tr w:rsidR="00235724" w14:paraId="24BD8527"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9359146" w14:textId="77777777" w:rsidR="00235724" w:rsidRDefault="00235724">
            <w:pPr>
              <w:pStyle w:val="MNormal"/>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4713149A" w14:textId="77777777" w:rsidR="00235724" w:rsidRDefault="00235724">
            <w:pPr>
              <w:pStyle w:val="MNormal"/>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420A408C" w14:textId="77777777" w:rsidR="00235724" w:rsidRDefault="00235724">
            <w:pPr>
              <w:pStyle w:val="MNormal"/>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1E5B0437" w14:textId="77777777" w:rsidR="00235724" w:rsidRDefault="00235724">
            <w:pPr>
              <w:pStyle w:val="MNormal"/>
            </w:pPr>
            <w:r>
              <w:t> </w:t>
            </w:r>
          </w:p>
        </w:tc>
      </w:tr>
      <w:tr w:rsidR="00235724" w14:paraId="42B35BBF"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5A9F479" w14:textId="77777777" w:rsidR="00235724" w:rsidRDefault="00235724">
            <w:pPr>
              <w:pStyle w:val="MNormal"/>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34148E7D" w14:textId="77777777" w:rsidR="00235724" w:rsidRDefault="00235724">
            <w:pPr>
              <w:pStyle w:val="MNormal"/>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13AB24A9" w14:textId="77777777" w:rsidR="00235724" w:rsidRDefault="00235724">
            <w:pPr>
              <w:pStyle w:val="MNormal"/>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27AA134E" w14:textId="77777777" w:rsidR="00235724" w:rsidRDefault="00235724">
            <w:pPr>
              <w:pStyle w:val="MNormal"/>
            </w:pPr>
            <w:r>
              <w:t> </w:t>
            </w:r>
          </w:p>
        </w:tc>
      </w:tr>
      <w:tr w:rsidR="00235724" w14:paraId="4A367250"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5D38201" w14:textId="77777777" w:rsidR="00235724" w:rsidRDefault="00235724">
            <w:pPr>
              <w:pStyle w:val="MNormal"/>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4E2F557A" w14:textId="77777777" w:rsidR="00235724" w:rsidRDefault="00235724">
            <w:pPr>
              <w:pStyle w:val="MNormal"/>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08EEFF91" w14:textId="77777777" w:rsidR="00235724" w:rsidRDefault="00235724">
            <w:pPr>
              <w:pStyle w:val="MNormal"/>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53CF13C6" w14:textId="77777777" w:rsidR="00235724" w:rsidRDefault="00235724">
            <w:pPr>
              <w:pStyle w:val="MNormal"/>
            </w:pPr>
            <w:r>
              <w:t> </w:t>
            </w:r>
          </w:p>
        </w:tc>
      </w:tr>
    </w:tbl>
    <w:p w14:paraId="25CC49AC" w14:textId="77777777" w:rsidR="00235724" w:rsidRDefault="00235724">
      <w:pPr>
        <w:pStyle w:val="MEsqNum"/>
        <w:numPr>
          <w:ilvl w:val="0"/>
          <w:numId w:val="0"/>
        </w:numPr>
      </w:pPr>
    </w:p>
    <w:p w14:paraId="29330076" w14:textId="77777777" w:rsidR="00235724" w:rsidRDefault="007B714C">
      <w:pPr>
        <w:pStyle w:val="MTtulo1"/>
      </w:pPr>
      <w:r>
        <w:br w:type="page"/>
      </w:r>
      <w:bookmarkStart w:id="4" w:name="_Toc404524539"/>
      <w:r w:rsidR="00235724">
        <w:lastRenderedPageBreak/>
        <w:t>Contenido</w:t>
      </w:r>
      <w:bookmarkEnd w:id="4"/>
    </w:p>
    <w:p w14:paraId="4046359D" w14:textId="77777777" w:rsidR="00235724" w:rsidRDefault="00235724"/>
    <w:p w14:paraId="6083956F" w14:textId="77777777" w:rsidR="00235724" w:rsidRDefault="00235724"/>
    <w:p w14:paraId="4108F5C3" w14:textId="5B1C129B" w:rsidR="00FD4A69" w:rsidRPr="00FD4A69" w:rsidRDefault="00DA3660" w:rsidP="00FD4A69">
      <w:pPr>
        <w:pStyle w:val="TDC1"/>
        <w:tabs>
          <w:tab w:val="right" w:leader="dot" w:pos="8494"/>
        </w:tabs>
        <w:rPr>
          <w:rFonts w:asciiTheme="minorHAnsi" w:eastAsiaTheme="minorEastAsia" w:hAnsiTheme="minorHAnsi" w:cstheme="minorBidi"/>
          <w:b w:val="0"/>
          <w:bCs w:val="0"/>
          <w:caps w:val="0"/>
          <w:noProof/>
          <w:sz w:val="22"/>
          <w:szCs w:val="22"/>
          <w:lang w:val="es-UY" w:eastAsia="en-US"/>
        </w:rPr>
      </w:pPr>
      <w:r>
        <w:fldChar w:fldCharType="begin"/>
      </w:r>
      <w:r>
        <w:instrText xml:space="preserve"> TOC \o "1-3" </w:instrText>
      </w:r>
      <w:r>
        <w:fldChar w:fldCharType="separate"/>
      </w:r>
    </w:p>
    <w:p w14:paraId="0FC90CCA" w14:textId="77777777" w:rsidR="00FD4A69" w:rsidRPr="00FD4A69" w:rsidRDefault="00FD4A69">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n-US"/>
        </w:rPr>
      </w:pPr>
      <w:r>
        <w:rPr>
          <w:noProof/>
        </w:rPr>
        <w:t>1.</w:t>
      </w:r>
      <w:r w:rsidRPr="00FD4A69">
        <w:rPr>
          <w:rFonts w:asciiTheme="minorHAnsi" w:eastAsiaTheme="minorEastAsia" w:hAnsiTheme="minorHAnsi" w:cstheme="minorBidi"/>
          <w:b w:val="0"/>
          <w:bCs w:val="0"/>
          <w:caps w:val="0"/>
          <w:noProof/>
          <w:sz w:val="22"/>
          <w:szCs w:val="22"/>
          <w:lang w:val="es-UY" w:eastAsia="en-US"/>
        </w:rPr>
        <w:tab/>
      </w:r>
      <w:r>
        <w:rPr>
          <w:noProof/>
        </w:rPr>
        <w:t>Resultados Finales de SCM</w:t>
      </w:r>
      <w:r>
        <w:rPr>
          <w:noProof/>
        </w:rPr>
        <w:tab/>
      </w:r>
      <w:r>
        <w:rPr>
          <w:noProof/>
        </w:rPr>
        <w:fldChar w:fldCharType="begin"/>
      </w:r>
      <w:r>
        <w:rPr>
          <w:noProof/>
        </w:rPr>
        <w:instrText xml:space="preserve"> PAGEREF _Toc404524540 \h </w:instrText>
      </w:r>
      <w:r>
        <w:rPr>
          <w:noProof/>
        </w:rPr>
      </w:r>
      <w:r>
        <w:rPr>
          <w:noProof/>
        </w:rPr>
        <w:fldChar w:fldCharType="separate"/>
      </w:r>
      <w:r>
        <w:rPr>
          <w:noProof/>
        </w:rPr>
        <w:t>3</w:t>
      </w:r>
      <w:r>
        <w:rPr>
          <w:noProof/>
        </w:rPr>
        <w:fldChar w:fldCharType="end"/>
      </w:r>
    </w:p>
    <w:p w14:paraId="2EFC57C8" w14:textId="77777777" w:rsidR="00FD4A69" w:rsidRPr="00FD4A69" w:rsidRDefault="00FD4A69">
      <w:pPr>
        <w:pStyle w:val="TDC2"/>
        <w:tabs>
          <w:tab w:val="left" w:pos="800"/>
          <w:tab w:val="right" w:leader="dot" w:pos="8494"/>
        </w:tabs>
        <w:rPr>
          <w:rFonts w:asciiTheme="minorHAnsi" w:eastAsiaTheme="minorEastAsia" w:hAnsiTheme="minorHAnsi" w:cstheme="minorBidi"/>
          <w:smallCaps w:val="0"/>
          <w:noProof/>
          <w:sz w:val="22"/>
          <w:szCs w:val="22"/>
          <w:lang w:val="es-UY" w:eastAsia="en-US"/>
        </w:rPr>
      </w:pPr>
      <w:r>
        <w:rPr>
          <w:noProof/>
        </w:rPr>
        <w:t>1.1.</w:t>
      </w:r>
      <w:r w:rsidRPr="00FD4A69">
        <w:rPr>
          <w:rFonts w:asciiTheme="minorHAnsi" w:eastAsiaTheme="minorEastAsia" w:hAnsiTheme="minorHAnsi" w:cstheme="minorBidi"/>
          <w:smallCaps w:val="0"/>
          <w:noProof/>
          <w:sz w:val="22"/>
          <w:szCs w:val="22"/>
          <w:lang w:val="es-UY" w:eastAsia="en-US"/>
        </w:rPr>
        <w:tab/>
      </w:r>
      <w:r>
        <w:rPr>
          <w:noProof/>
        </w:rPr>
        <w:t>Planificado vs. Realizado</w:t>
      </w:r>
      <w:r>
        <w:rPr>
          <w:noProof/>
        </w:rPr>
        <w:tab/>
      </w:r>
      <w:r>
        <w:rPr>
          <w:noProof/>
        </w:rPr>
        <w:fldChar w:fldCharType="begin"/>
      </w:r>
      <w:r>
        <w:rPr>
          <w:noProof/>
        </w:rPr>
        <w:instrText xml:space="preserve"> PAGEREF _Toc404524541 \h </w:instrText>
      </w:r>
      <w:r>
        <w:rPr>
          <w:noProof/>
        </w:rPr>
      </w:r>
      <w:r>
        <w:rPr>
          <w:noProof/>
        </w:rPr>
        <w:fldChar w:fldCharType="separate"/>
      </w:r>
      <w:r>
        <w:rPr>
          <w:noProof/>
        </w:rPr>
        <w:t>3</w:t>
      </w:r>
      <w:r>
        <w:rPr>
          <w:noProof/>
        </w:rPr>
        <w:fldChar w:fldCharType="end"/>
      </w:r>
    </w:p>
    <w:p w14:paraId="21C0688D" w14:textId="77777777" w:rsidR="00FD4A69" w:rsidRPr="00FD4A69" w:rsidRDefault="00FD4A69">
      <w:pPr>
        <w:pStyle w:val="TDC2"/>
        <w:tabs>
          <w:tab w:val="left" w:pos="800"/>
          <w:tab w:val="right" w:leader="dot" w:pos="8494"/>
        </w:tabs>
        <w:rPr>
          <w:rFonts w:asciiTheme="minorHAnsi" w:eastAsiaTheme="minorEastAsia" w:hAnsiTheme="minorHAnsi" w:cstheme="minorBidi"/>
          <w:smallCaps w:val="0"/>
          <w:noProof/>
          <w:sz w:val="22"/>
          <w:szCs w:val="22"/>
          <w:lang w:val="es-UY" w:eastAsia="en-US"/>
        </w:rPr>
      </w:pPr>
      <w:r>
        <w:rPr>
          <w:noProof/>
        </w:rPr>
        <w:t>1.2.</w:t>
      </w:r>
      <w:r w:rsidRPr="00FD4A69">
        <w:rPr>
          <w:rFonts w:asciiTheme="minorHAnsi" w:eastAsiaTheme="minorEastAsia" w:hAnsiTheme="minorHAnsi" w:cstheme="minorBidi"/>
          <w:smallCaps w:val="0"/>
          <w:noProof/>
          <w:sz w:val="22"/>
          <w:szCs w:val="22"/>
          <w:lang w:val="es-UY" w:eastAsia="en-US"/>
        </w:rPr>
        <w:tab/>
      </w:r>
      <w:r>
        <w:rPr>
          <w:noProof/>
        </w:rPr>
        <w:t>Cantidad de errores encontrados:</w:t>
      </w:r>
      <w:r>
        <w:rPr>
          <w:noProof/>
        </w:rPr>
        <w:tab/>
      </w:r>
      <w:r>
        <w:rPr>
          <w:noProof/>
        </w:rPr>
        <w:fldChar w:fldCharType="begin"/>
      </w:r>
      <w:r>
        <w:rPr>
          <w:noProof/>
        </w:rPr>
        <w:instrText xml:space="preserve"> PAGEREF _Toc404524542 \h </w:instrText>
      </w:r>
      <w:r>
        <w:rPr>
          <w:noProof/>
        </w:rPr>
      </w:r>
      <w:r>
        <w:rPr>
          <w:noProof/>
        </w:rPr>
        <w:fldChar w:fldCharType="separate"/>
      </w:r>
      <w:r>
        <w:rPr>
          <w:noProof/>
        </w:rPr>
        <w:t>3</w:t>
      </w:r>
      <w:r>
        <w:rPr>
          <w:noProof/>
        </w:rPr>
        <w:fldChar w:fldCharType="end"/>
      </w:r>
    </w:p>
    <w:p w14:paraId="6D77BB57" w14:textId="77777777" w:rsidR="00FD4A69" w:rsidRPr="00FD4A69" w:rsidRDefault="00FD4A69">
      <w:pPr>
        <w:pStyle w:val="TDC2"/>
        <w:tabs>
          <w:tab w:val="left" w:pos="800"/>
          <w:tab w:val="right" w:leader="dot" w:pos="8494"/>
        </w:tabs>
        <w:rPr>
          <w:rFonts w:asciiTheme="minorHAnsi" w:eastAsiaTheme="minorEastAsia" w:hAnsiTheme="minorHAnsi" w:cstheme="minorBidi"/>
          <w:smallCaps w:val="0"/>
          <w:noProof/>
          <w:sz w:val="22"/>
          <w:szCs w:val="22"/>
          <w:lang w:val="es-UY" w:eastAsia="en-US"/>
        </w:rPr>
      </w:pPr>
      <w:r>
        <w:rPr>
          <w:noProof/>
        </w:rPr>
        <w:t>1.3.</w:t>
      </w:r>
      <w:r w:rsidRPr="00FD4A69">
        <w:rPr>
          <w:rFonts w:asciiTheme="minorHAnsi" w:eastAsiaTheme="minorEastAsia" w:hAnsiTheme="minorHAnsi" w:cstheme="minorBidi"/>
          <w:smallCaps w:val="0"/>
          <w:noProof/>
          <w:sz w:val="22"/>
          <w:szCs w:val="22"/>
          <w:lang w:val="es-UY" w:eastAsia="en-US"/>
        </w:rPr>
        <w:tab/>
      </w:r>
      <w:r>
        <w:rPr>
          <w:noProof/>
        </w:rPr>
        <w:t>Actividades de Control de Configuración</w:t>
      </w:r>
      <w:r>
        <w:rPr>
          <w:noProof/>
        </w:rPr>
        <w:tab/>
      </w:r>
      <w:r>
        <w:rPr>
          <w:noProof/>
        </w:rPr>
        <w:fldChar w:fldCharType="begin"/>
      </w:r>
      <w:r>
        <w:rPr>
          <w:noProof/>
        </w:rPr>
        <w:instrText xml:space="preserve"> PAGEREF _Toc404524543 \h </w:instrText>
      </w:r>
      <w:r>
        <w:rPr>
          <w:noProof/>
        </w:rPr>
      </w:r>
      <w:r>
        <w:rPr>
          <w:noProof/>
        </w:rPr>
        <w:fldChar w:fldCharType="separate"/>
      </w:r>
      <w:r>
        <w:rPr>
          <w:noProof/>
        </w:rPr>
        <w:t>4</w:t>
      </w:r>
      <w:r>
        <w:rPr>
          <w:noProof/>
        </w:rPr>
        <w:fldChar w:fldCharType="end"/>
      </w:r>
    </w:p>
    <w:p w14:paraId="255AFBCF" w14:textId="77777777" w:rsidR="00FD4A69" w:rsidRPr="00FD4A69" w:rsidRDefault="00FD4A69">
      <w:pPr>
        <w:pStyle w:val="TDC3"/>
        <w:tabs>
          <w:tab w:val="left" w:pos="1200"/>
          <w:tab w:val="right" w:leader="dot" w:pos="8494"/>
        </w:tabs>
        <w:rPr>
          <w:rFonts w:asciiTheme="minorHAnsi" w:eastAsiaTheme="minorEastAsia" w:hAnsiTheme="minorHAnsi" w:cstheme="minorBidi"/>
          <w:i w:val="0"/>
          <w:iCs w:val="0"/>
          <w:noProof/>
          <w:sz w:val="22"/>
          <w:szCs w:val="22"/>
          <w:lang w:val="es-UY" w:eastAsia="en-US"/>
        </w:rPr>
      </w:pPr>
      <w:r w:rsidRPr="00563574">
        <w:rPr>
          <w:noProof/>
        </w:rPr>
        <w:t>1.3.1.</w:t>
      </w:r>
      <w:r w:rsidRPr="00FD4A69">
        <w:rPr>
          <w:rFonts w:asciiTheme="minorHAnsi" w:eastAsiaTheme="minorEastAsia" w:hAnsiTheme="minorHAnsi" w:cstheme="minorBidi"/>
          <w:i w:val="0"/>
          <w:iCs w:val="0"/>
          <w:noProof/>
          <w:sz w:val="22"/>
          <w:szCs w:val="22"/>
          <w:lang w:val="es-UY" w:eastAsia="en-US"/>
        </w:rPr>
        <w:tab/>
      </w:r>
      <w:r>
        <w:rPr>
          <w:noProof/>
        </w:rPr>
        <w:t>Cambio 1: caso de uso Nueva Compra</w:t>
      </w:r>
      <w:r>
        <w:rPr>
          <w:noProof/>
        </w:rPr>
        <w:tab/>
      </w:r>
      <w:r>
        <w:rPr>
          <w:noProof/>
        </w:rPr>
        <w:fldChar w:fldCharType="begin"/>
      </w:r>
      <w:r>
        <w:rPr>
          <w:noProof/>
        </w:rPr>
        <w:instrText xml:space="preserve"> PAGEREF _Toc404524544 \h </w:instrText>
      </w:r>
      <w:r>
        <w:rPr>
          <w:noProof/>
        </w:rPr>
      </w:r>
      <w:r>
        <w:rPr>
          <w:noProof/>
        </w:rPr>
        <w:fldChar w:fldCharType="separate"/>
      </w:r>
      <w:r>
        <w:rPr>
          <w:noProof/>
        </w:rPr>
        <w:t>4</w:t>
      </w:r>
      <w:r>
        <w:rPr>
          <w:noProof/>
        </w:rPr>
        <w:fldChar w:fldCharType="end"/>
      </w:r>
    </w:p>
    <w:p w14:paraId="2E7AE9C6" w14:textId="77777777" w:rsidR="00FD4A69" w:rsidRPr="00FD4A69" w:rsidRDefault="00FD4A69">
      <w:pPr>
        <w:pStyle w:val="TDC3"/>
        <w:tabs>
          <w:tab w:val="left" w:pos="1200"/>
          <w:tab w:val="right" w:leader="dot" w:pos="8494"/>
        </w:tabs>
        <w:rPr>
          <w:rFonts w:asciiTheme="minorHAnsi" w:eastAsiaTheme="minorEastAsia" w:hAnsiTheme="minorHAnsi" w:cstheme="minorBidi"/>
          <w:i w:val="0"/>
          <w:iCs w:val="0"/>
          <w:noProof/>
          <w:sz w:val="22"/>
          <w:szCs w:val="22"/>
          <w:lang w:val="es-UY" w:eastAsia="en-US"/>
        </w:rPr>
      </w:pPr>
      <w:r w:rsidRPr="00563574">
        <w:rPr>
          <w:noProof/>
        </w:rPr>
        <w:t>1.3.2.</w:t>
      </w:r>
      <w:r w:rsidRPr="00FD4A69">
        <w:rPr>
          <w:rFonts w:asciiTheme="minorHAnsi" w:eastAsiaTheme="minorEastAsia" w:hAnsiTheme="minorHAnsi" w:cstheme="minorBidi"/>
          <w:i w:val="0"/>
          <w:iCs w:val="0"/>
          <w:noProof/>
          <w:sz w:val="22"/>
          <w:szCs w:val="22"/>
          <w:lang w:val="es-UY" w:eastAsia="en-US"/>
        </w:rPr>
        <w:tab/>
      </w:r>
      <w:r>
        <w:rPr>
          <w:noProof/>
        </w:rPr>
        <w:t>Cambio 2: caso de uso Logo personalizado</w:t>
      </w:r>
      <w:r>
        <w:rPr>
          <w:noProof/>
        </w:rPr>
        <w:tab/>
      </w:r>
      <w:r>
        <w:rPr>
          <w:noProof/>
        </w:rPr>
        <w:fldChar w:fldCharType="begin"/>
      </w:r>
      <w:r>
        <w:rPr>
          <w:noProof/>
        </w:rPr>
        <w:instrText xml:space="preserve"> PAGEREF _Toc404524545 \h </w:instrText>
      </w:r>
      <w:r>
        <w:rPr>
          <w:noProof/>
        </w:rPr>
      </w:r>
      <w:r>
        <w:rPr>
          <w:noProof/>
        </w:rPr>
        <w:fldChar w:fldCharType="separate"/>
      </w:r>
      <w:r>
        <w:rPr>
          <w:noProof/>
        </w:rPr>
        <w:t>4</w:t>
      </w:r>
      <w:r>
        <w:rPr>
          <w:noProof/>
        </w:rPr>
        <w:fldChar w:fldCharType="end"/>
      </w:r>
    </w:p>
    <w:p w14:paraId="3C6725E6" w14:textId="77777777" w:rsidR="00FD4A69" w:rsidRPr="00FD4A69" w:rsidRDefault="00FD4A69">
      <w:pPr>
        <w:pStyle w:val="TDC3"/>
        <w:tabs>
          <w:tab w:val="left" w:pos="1200"/>
          <w:tab w:val="right" w:leader="dot" w:pos="8494"/>
        </w:tabs>
        <w:rPr>
          <w:rFonts w:asciiTheme="minorHAnsi" w:eastAsiaTheme="minorEastAsia" w:hAnsiTheme="minorHAnsi" w:cstheme="minorBidi"/>
          <w:i w:val="0"/>
          <w:iCs w:val="0"/>
          <w:noProof/>
          <w:sz w:val="22"/>
          <w:szCs w:val="22"/>
          <w:lang w:val="es-UY" w:eastAsia="en-US"/>
        </w:rPr>
      </w:pPr>
      <w:r w:rsidRPr="00563574">
        <w:rPr>
          <w:noProof/>
        </w:rPr>
        <w:t>1.3.3.</w:t>
      </w:r>
      <w:r w:rsidRPr="00FD4A69">
        <w:rPr>
          <w:rFonts w:asciiTheme="minorHAnsi" w:eastAsiaTheme="minorEastAsia" w:hAnsiTheme="minorHAnsi" w:cstheme="minorBidi"/>
          <w:i w:val="0"/>
          <w:iCs w:val="0"/>
          <w:noProof/>
          <w:sz w:val="22"/>
          <w:szCs w:val="22"/>
          <w:lang w:val="es-UY" w:eastAsia="en-US"/>
        </w:rPr>
        <w:tab/>
      </w:r>
      <w:r>
        <w:rPr>
          <w:noProof/>
        </w:rPr>
        <w:t>Cambio 3: caso de uso Nueva Venta</w:t>
      </w:r>
      <w:r>
        <w:rPr>
          <w:noProof/>
        </w:rPr>
        <w:tab/>
      </w:r>
      <w:r>
        <w:rPr>
          <w:noProof/>
        </w:rPr>
        <w:fldChar w:fldCharType="begin"/>
      </w:r>
      <w:r>
        <w:rPr>
          <w:noProof/>
        </w:rPr>
        <w:instrText xml:space="preserve"> PAGEREF _Toc404524546 \h </w:instrText>
      </w:r>
      <w:r>
        <w:rPr>
          <w:noProof/>
        </w:rPr>
      </w:r>
      <w:r>
        <w:rPr>
          <w:noProof/>
        </w:rPr>
        <w:fldChar w:fldCharType="separate"/>
      </w:r>
      <w:r>
        <w:rPr>
          <w:noProof/>
        </w:rPr>
        <w:t>4</w:t>
      </w:r>
      <w:r>
        <w:rPr>
          <w:noProof/>
        </w:rPr>
        <w:fldChar w:fldCharType="end"/>
      </w:r>
    </w:p>
    <w:p w14:paraId="5C25C1A5" w14:textId="77777777" w:rsidR="00FD4A69" w:rsidRPr="00FD4A69" w:rsidRDefault="00FD4A69">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n-US"/>
        </w:rPr>
      </w:pPr>
      <w:r>
        <w:rPr>
          <w:noProof/>
        </w:rPr>
        <w:t>2.</w:t>
      </w:r>
      <w:r w:rsidRPr="00FD4A69">
        <w:rPr>
          <w:rFonts w:asciiTheme="minorHAnsi" w:eastAsiaTheme="minorEastAsia" w:hAnsiTheme="minorHAnsi" w:cstheme="minorBidi"/>
          <w:b w:val="0"/>
          <w:bCs w:val="0"/>
          <w:caps w:val="0"/>
          <w:noProof/>
          <w:sz w:val="22"/>
          <w:szCs w:val="22"/>
          <w:lang w:val="es-UY" w:eastAsia="en-US"/>
        </w:rPr>
        <w:tab/>
      </w:r>
      <w:r>
        <w:rPr>
          <w:noProof/>
        </w:rPr>
        <w:t>Evaluación Final</w:t>
      </w:r>
      <w:r>
        <w:rPr>
          <w:noProof/>
        </w:rPr>
        <w:tab/>
      </w:r>
      <w:r>
        <w:rPr>
          <w:noProof/>
        </w:rPr>
        <w:fldChar w:fldCharType="begin"/>
      </w:r>
      <w:r>
        <w:rPr>
          <w:noProof/>
        </w:rPr>
        <w:instrText xml:space="preserve"> PAGEREF _Toc404524547 \h </w:instrText>
      </w:r>
      <w:r>
        <w:rPr>
          <w:noProof/>
        </w:rPr>
      </w:r>
      <w:r>
        <w:rPr>
          <w:noProof/>
        </w:rPr>
        <w:fldChar w:fldCharType="separate"/>
      </w:r>
      <w:r>
        <w:rPr>
          <w:noProof/>
        </w:rPr>
        <w:t>5</w:t>
      </w:r>
      <w:r>
        <w:rPr>
          <w:noProof/>
        </w:rPr>
        <w:fldChar w:fldCharType="end"/>
      </w:r>
    </w:p>
    <w:p w14:paraId="2F82AFA8" w14:textId="77777777" w:rsidR="00FD4A69" w:rsidRPr="00FD4A69" w:rsidRDefault="00FD4A69">
      <w:pPr>
        <w:pStyle w:val="TDC2"/>
        <w:tabs>
          <w:tab w:val="left" w:pos="800"/>
          <w:tab w:val="right" w:leader="dot" w:pos="8494"/>
        </w:tabs>
        <w:rPr>
          <w:rFonts w:asciiTheme="minorHAnsi" w:eastAsiaTheme="minorEastAsia" w:hAnsiTheme="minorHAnsi" w:cstheme="minorBidi"/>
          <w:smallCaps w:val="0"/>
          <w:noProof/>
          <w:sz w:val="22"/>
          <w:szCs w:val="22"/>
          <w:lang w:val="es-UY" w:eastAsia="en-US"/>
        </w:rPr>
      </w:pPr>
      <w:r>
        <w:rPr>
          <w:noProof/>
        </w:rPr>
        <w:t>1.1.</w:t>
      </w:r>
      <w:r w:rsidRPr="00FD4A69">
        <w:rPr>
          <w:rFonts w:asciiTheme="minorHAnsi" w:eastAsiaTheme="minorEastAsia" w:hAnsiTheme="minorHAnsi" w:cstheme="minorBidi"/>
          <w:smallCaps w:val="0"/>
          <w:noProof/>
          <w:sz w:val="22"/>
          <w:szCs w:val="22"/>
          <w:lang w:val="es-UY" w:eastAsia="en-US"/>
        </w:rPr>
        <w:tab/>
      </w:r>
      <w:r>
        <w:rPr>
          <w:noProof/>
        </w:rPr>
        <w:t>Fase Inicial</w:t>
      </w:r>
      <w:r>
        <w:rPr>
          <w:noProof/>
        </w:rPr>
        <w:tab/>
      </w:r>
      <w:r>
        <w:rPr>
          <w:noProof/>
        </w:rPr>
        <w:fldChar w:fldCharType="begin"/>
      </w:r>
      <w:r>
        <w:rPr>
          <w:noProof/>
        </w:rPr>
        <w:instrText xml:space="preserve"> PAGEREF _Toc404524548 \h </w:instrText>
      </w:r>
      <w:r>
        <w:rPr>
          <w:noProof/>
        </w:rPr>
      </w:r>
      <w:r>
        <w:rPr>
          <w:noProof/>
        </w:rPr>
        <w:fldChar w:fldCharType="separate"/>
      </w:r>
      <w:r>
        <w:rPr>
          <w:noProof/>
        </w:rPr>
        <w:t>5</w:t>
      </w:r>
      <w:r>
        <w:rPr>
          <w:noProof/>
        </w:rPr>
        <w:fldChar w:fldCharType="end"/>
      </w:r>
    </w:p>
    <w:p w14:paraId="43999C45" w14:textId="77777777" w:rsidR="00FD4A69" w:rsidRPr="00FD4A69" w:rsidRDefault="00FD4A69">
      <w:pPr>
        <w:pStyle w:val="TDC3"/>
        <w:tabs>
          <w:tab w:val="left" w:pos="1200"/>
          <w:tab w:val="right" w:leader="dot" w:pos="8494"/>
        </w:tabs>
        <w:rPr>
          <w:rFonts w:asciiTheme="minorHAnsi" w:eastAsiaTheme="minorEastAsia" w:hAnsiTheme="minorHAnsi" w:cstheme="minorBidi"/>
          <w:i w:val="0"/>
          <w:iCs w:val="0"/>
          <w:noProof/>
          <w:sz w:val="22"/>
          <w:szCs w:val="22"/>
          <w:lang w:val="es-UY" w:eastAsia="en-US"/>
        </w:rPr>
      </w:pPr>
      <w:r>
        <w:rPr>
          <w:noProof/>
        </w:rPr>
        <w:t>1.1.1.</w:t>
      </w:r>
      <w:r w:rsidRPr="00FD4A69">
        <w:rPr>
          <w:rFonts w:asciiTheme="minorHAnsi" w:eastAsiaTheme="minorEastAsia" w:hAnsiTheme="minorHAnsi" w:cstheme="minorBidi"/>
          <w:i w:val="0"/>
          <w:iCs w:val="0"/>
          <w:noProof/>
          <w:sz w:val="22"/>
          <w:szCs w:val="22"/>
          <w:lang w:val="es-UY" w:eastAsia="en-US"/>
        </w:rPr>
        <w:tab/>
      </w:r>
      <w:r>
        <w:rPr>
          <w:noProof/>
        </w:rPr>
        <w:t>Primera Iteración</w:t>
      </w:r>
      <w:r>
        <w:rPr>
          <w:noProof/>
        </w:rPr>
        <w:tab/>
      </w:r>
      <w:r>
        <w:rPr>
          <w:noProof/>
        </w:rPr>
        <w:fldChar w:fldCharType="begin"/>
      </w:r>
      <w:r>
        <w:rPr>
          <w:noProof/>
        </w:rPr>
        <w:instrText xml:space="preserve"> PAGEREF _Toc404524549 \h </w:instrText>
      </w:r>
      <w:r>
        <w:rPr>
          <w:noProof/>
        </w:rPr>
      </w:r>
      <w:r>
        <w:rPr>
          <w:noProof/>
        </w:rPr>
        <w:fldChar w:fldCharType="separate"/>
      </w:r>
      <w:r>
        <w:rPr>
          <w:noProof/>
        </w:rPr>
        <w:t>5</w:t>
      </w:r>
      <w:r>
        <w:rPr>
          <w:noProof/>
        </w:rPr>
        <w:fldChar w:fldCharType="end"/>
      </w:r>
    </w:p>
    <w:p w14:paraId="770CCD8B" w14:textId="77777777" w:rsidR="00FD4A69" w:rsidRPr="00FD4A69" w:rsidRDefault="00FD4A69">
      <w:pPr>
        <w:pStyle w:val="TDC3"/>
        <w:tabs>
          <w:tab w:val="left" w:pos="1200"/>
          <w:tab w:val="right" w:leader="dot" w:pos="8494"/>
        </w:tabs>
        <w:rPr>
          <w:rFonts w:asciiTheme="minorHAnsi" w:eastAsiaTheme="minorEastAsia" w:hAnsiTheme="minorHAnsi" w:cstheme="minorBidi"/>
          <w:i w:val="0"/>
          <w:iCs w:val="0"/>
          <w:noProof/>
          <w:sz w:val="22"/>
          <w:szCs w:val="22"/>
          <w:lang w:val="es-UY" w:eastAsia="en-US"/>
        </w:rPr>
      </w:pPr>
      <w:r>
        <w:rPr>
          <w:noProof/>
        </w:rPr>
        <w:t>1.1.2.</w:t>
      </w:r>
      <w:r w:rsidRPr="00FD4A69">
        <w:rPr>
          <w:rFonts w:asciiTheme="minorHAnsi" w:eastAsiaTheme="minorEastAsia" w:hAnsiTheme="minorHAnsi" w:cstheme="minorBidi"/>
          <w:i w:val="0"/>
          <w:iCs w:val="0"/>
          <w:noProof/>
          <w:sz w:val="22"/>
          <w:szCs w:val="22"/>
          <w:lang w:val="es-UY" w:eastAsia="en-US"/>
        </w:rPr>
        <w:tab/>
      </w:r>
      <w:r>
        <w:rPr>
          <w:noProof/>
        </w:rPr>
        <w:t>Segunda Iteración</w:t>
      </w:r>
      <w:r>
        <w:rPr>
          <w:noProof/>
        </w:rPr>
        <w:tab/>
      </w:r>
      <w:r>
        <w:rPr>
          <w:noProof/>
        </w:rPr>
        <w:fldChar w:fldCharType="begin"/>
      </w:r>
      <w:r>
        <w:rPr>
          <w:noProof/>
        </w:rPr>
        <w:instrText xml:space="preserve"> PAGEREF _Toc404524550 \h </w:instrText>
      </w:r>
      <w:r>
        <w:rPr>
          <w:noProof/>
        </w:rPr>
      </w:r>
      <w:r>
        <w:rPr>
          <w:noProof/>
        </w:rPr>
        <w:fldChar w:fldCharType="separate"/>
      </w:r>
      <w:r>
        <w:rPr>
          <w:noProof/>
        </w:rPr>
        <w:t>5</w:t>
      </w:r>
      <w:r>
        <w:rPr>
          <w:noProof/>
        </w:rPr>
        <w:fldChar w:fldCharType="end"/>
      </w:r>
    </w:p>
    <w:p w14:paraId="41363C77" w14:textId="77777777" w:rsidR="00FD4A69" w:rsidRPr="00FD4A69" w:rsidRDefault="00FD4A69">
      <w:pPr>
        <w:pStyle w:val="TDC2"/>
        <w:tabs>
          <w:tab w:val="left" w:pos="800"/>
          <w:tab w:val="right" w:leader="dot" w:pos="8494"/>
        </w:tabs>
        <w:rPr>
          <w:rFonts w:asciiTheme="minorHAnsi" w:eastAsiaTheme="minorEastAsia" w:hAnsiTheme="minorHAnsi" w:cstheme="minorBidi"/>
          <w:smallCaps w:val="0"/>
          <w:noProof/>
          <w:sz w:val="22"/>
          <w:szCs w:val="22"/>
          <w:lang w:val="es-UY" w:eastAsia="en-US"/>
        </w:rPr>
      </w:pPr>
      <w:r>
        <w:rPr>
          <w:noProof/>
        </w:rPr>
        <w:t>1.2.</w:t>
      </w:r>
      <w:r w:rsidRPr="00FD4A69">
        <w:rPr>
          <w:rFonts w:asciiTheme="minorHAnsi" w:eastAsiaTheme="minorEastAsia" w:hAnsiTheme="minorHAnsi" w:cstheme="minorBidi"/>
          <w:smallCaps w:val="0"/>
          <w:noProof/>
          <w:sz w:val="22"/>
          <w:szCs w:val="22"/>
          <w:lang w:val="es-UY" w:eastAsia="en-US"/>
        </w:rPr>
        <w:tab/>
      </w:r>
      <w:r>
        <w:rPr>
          <w:noProof/>
        </w:rPr>
        <w:t>Fase de Elaboración</w:t>
      </w:r>
      <w:r>
        <w:rPr>
          <w:noProof/>
        </w:rPr>
        <w:tab/>
      </w:r>
      <w:r>
        <w:rPr>
          <w:noProof/>
        </w:rPr>
        <w:fldChar w:fldCharType="begin"/>
      </w:r>
      <w:r>
        <w:rPr>
          <w:noProof/>
        </w:rPr>
        <w:instrText xml:space="preserve"> PAGEREF _Toc404524551 \h </w:instrText>
      </w:r>
      <w:r>
        <w:rPr>
          <w:noProof/>
        </w:rPr>
      </w:r>
      <w:r>
        <w:rPr>
          <w:noProof/>
        </w:rPr>
        <w:fldChar w:fldCharType="separate"/>
      </w:r>
      <w:r>
        <w:rPr>
          <w:noProof/>
        </w:rPr>
        <w:t>5</w:t>
      </w:r>
      <w:r>
        <w:rPr>
          <w:noProof/>
        </w:rPr>
        <w:fldChar w:fldCharType="end"/>
      </w:r>
    </w:p>
    <w:p w14:paraId="58BA7B85" w14:textId="77777777" w:rsidR="00FD4A69" w:rsidRPr="00FD4A69" w:rsidRDefault="00FD4A69">
      <w:pPr>
        <w:pStyle w:val="TDC3"/>
        <w:tabs>
          <w:tab w:val="left" w:pos="1200"/>
          <w:tab w:val="right" w:leader="dot" w:pos="8494"/>
        </w:tabs>
        <w:rPr>
          <w:rFonts w:asciiTheme="minorHAnsi" w:eastAsiaTheme="minorEastAsia" w:hAnsiTheme="minorHAnsi" w:cstheme="minorBidi"/>
          <w:i w:val="0"/>
          <w:iCs w:val="0"/>
          <w:noProof/>
          <w:sz w:val="22"/>
          <w:szCs w:val="22"/>
          <w:lang w:val="es-UY" w:eastAsia="en-US"/>
        </w:rPr>
      </w:pPr>
      <w:r>
        <w:rPr>
          <w:noProof/>
        </w:rPr>
        <w:t>1.2.1.</w:t>
      </w:r>
      <w:r w:rsidRPr="00FD4A69">
        <w:rPr>
          <w:rFonts w:asciiTheme="minorHAnsi" w:eastAsiaTheme="minorEastAsia" w:hAnsiTheme="minorHAnsi" w:cstheme="minorBidi"/>
          <w:i w:val="0"/>
          <w:iCs w:val="0"/>
          <w:noProof/>
          <w:sz w:val="22"/>
          <w:szCs w:val="22"/>
          <w:lang w:val="es-UY" w:eastAsia="en-US"/>
        </w:rPr>
        <w:tab/>
      </w:r>
      <w:r>
        <w:rPr>
          <w:noProof/>
        </w:rPr>
        <w:t>Primera Iteración</w:t>
      </w:r>
      <w:r>
        <w:rPr>
          <w:noProof/>
        </w:rPr>
        <w:tab/>
      </w:r>
      <w:r>
        <w:rPr>
          <w:noProof/>
        </w:rPr>
        <w:fldChar w:fldCharType="begin"/>
      </w:r>
      <w:r>
        <w:rPr>
          <w:noProof/>
        </w:rPr>
        <w:instrText xml:space="preserve"> PAGEREF _Toc404524552 \h </w:instrText>
      </w:r>
      <w:r>
        <w:rPr>
          <w:noProof/>
        </w:rPr>
      </w:r>
      <w:r>
        <w:rPr>
          <w:noProof/>
        </w:rPr>
        <w:fldChar w:fldCharType="separate"/>
      </w:r>
      <w:r>
        <w:rPr>
          <w:noProof/>
        </w:rPr>
        <w:t>5</w:t>
      </w:r>
      <w:r>
        <w:rPr>
          <w:noProof/>
        </w:rPr>
        <w:fldChar w:fldCharType="end"/>
      </w:r>
    </w:p>
    <w:p w14:paraId="05217270" w14:textId="77777777" w:rsidR="00FD4A69" w:rsidRPr="00FD4A69" w:rsidRDefault="00FD4A69">
      <w:pPr>
        <w:pStyle w:val="TDC3"/>
        <w:tabs>
          <w:tab w:val="left" w:pos="1200"/>
          <w:tab w:val="right" w:leader="dot" w:pos="8494"/>
        </w:tabs>
        <w:rPr>
          <w:rFonts w:asciiTheme="minorHAnsi" w:eastAsiaTheme="minorEastAsia" w:hAnsiTheme="minorHAnsi" w:cstheme="minorBidi"/>
          <w:i w:val="0"/>
          <w:iCs w:val="0"/>
          <w:noProof/>
          <w:sz w:val="22"/>
          <w:szCs w:val="22"/>
          <w:lang w:val="es-UY" w:eastAsia="en-US"/>
        </w:rPr>
      </w:pPr>
      <w:r>
        <w:rPr>
          <w:noProof/>
        </w:rPr>
        <w:t>1.2.2.</w:t>
      </w:r>
      <w:r w:rsidRPr="00FD4A69">
        <w:rPr>
          <w:rFonts w:asciiTheme="minorHAnsi" w:eastAsiaTheme="minorEastAsia" w:hAnsiTheme="minorHAnsi" w:cstheme="minorBidi"/>
          <w:i w:val="0"/>
          <w:iCs w:val="0"/>
          <w:noProof/>
          <w:sz w:val="22"/>
          <w:szCs w:val="22"/>
          <w:lang w:val="es-UY" w:eastAsia="en-US"/>
        </w:rPr>
        <w:tab/>
      </w:r>
      <w:r>
        <w:rPr>
          <w:noProof/>
        </w:rPr>
        <w:t>Segunda Iteración</w:t>
      </w:r>
      <w:r>
        <w:rPr>
          <w:noProof/>
        </w:rPr>
        <w:tab/>
      </w:r>
      <w:r>
        <w:rPr>
          <w:noProof/>
        </w:rPr>
        <w:fldChar w:fldCharType="begin"/>
      </w:r>
      <w:r>
        <w:rPr>
          <w:noProof/>
        </w:rPr>
        <w:instrText xml:space="preserve"> PAGEREF _Toc404524553 \h </w:instrText>
      </w:r>
      <w:r>
        <w:rPr>
          <w:noProof/>
        </w:rPr>
      </w:r>
      <w:r>
        <w:rPr>
          <w:noProof/>
        </w:rPr>
        <w:fldChar w:fldCharType="separate"/>
      </w:r>
      <w:r>
        <w:rPr>
          <w:noProof/>
        </w:rPr>
        <w:t>5</w:t>
      </w:r>
      <w:r>
        <w:rPr>
          <w:noProof/>
        </w:rPr>
        <w:fldChar w:fldCharType="end"/>
      </w:r>
    </w:p>
    <w:p w14:paraId="6F2FF359" w14:textId="77777777" w:rsidR="00FD4A69" w:rsidRPr="00FD4A69" w:rsidRDefault="00FD4A69">
      <w:pPr>
        <w:pStyle w:val="TDC2"/>
        <w:tabs>
          <w:tab w:val="left" w:pos="800"/>
          <w:tab w:val="right" w:leader="dot" w:pos="8494"/>
        </w:tabs>
        <w:rPr>
          <w:rFonts w:asciiTheme="minorHAnsi" w:eastAsiaTheme="minorEastAsia" w:hAnsiTheme="minorHAnsi" w:cstheme="minorBidi"/>
          <w:smallCaps w:val="0"/>
          <w:noProof/>
          <w:sz w:val="22"/>
          <w:szCs w:val="22"/>
          <w:lang w:val="es-UY" w:eastAsia="en-US"/>
        </w:rPr>
      </w:pPr>
      <w:r>
        <w:rPr>
          <w:noProof/>
        </w:rPr>
        <w:t>1.3.</w:t>
      </w:r>
      <w:r w:rsidRPr="00FD4A69">
        <w:rPr>
          <w:rFonts w:asciiTheme="minorHAnsi" w:eastAsiaTheme="minorEastAsia" w:hAnsiTheme="minorHAnsi" w:cstheme="minorBidi"/>
          <w:smallCaps w:val="0"/>
          <w:noProof/>
          <w:sz w:val="22"/>
          <w:szCs w:val="22"/>
          <w:lang w:val="es-UY" w:eastAsia="en-US"/>
        </w:rPr>
        <w:tab/>
      </w:r>
      <w:r>
        <w:rPr>
          <w:noProof/>
        </w:rPr>
        <w:t>Fase Construcción</w:t>
      </w:r>
      <w:r>
        <w:rPr>
          <w:noProof/>
        </w:rPr>
        <w:tab/>
      </w:r>
      <w:r>
        <w:rPr>
          <w:noProof/>
        </w:rPr>
        <w:fldChar w:fldCharType="begin"/>
      </w:r>
      <w:r>
        <w:rPr>
          <w:noProof/>
        </w:rPr>
        <w:instrText xml:space="preserve"> PAGEREF _Toc404524554 \h </w:instrText>
      </w:r>
      <w:r>
        <w:rPr>
          <w:noProof/>
        </w:rPr>
      </w:r>
      <w:r>
        <w:rPr>
          <w:noProof/>
        </w:rPr>
        <w:fldChar w:fldCharType="separate"/>
      </w:r>
      <w:r>
        <w:rPr>
          <w:noProof/>
        </w:rPr>
        <w:t>6</w:t>
      </w:r>
      <w:r>
        <w:rPr>
          <w:noProof/>
        </w:rPr>
        <w:fldChar w:fldCharType="end"/>
      </w:r>
    </w:p>
    <w:p w14:paraId="1D97942C" w14:textId="77777777" w:rsidR="00FD4A69" w:rsidRDefault="00FD4A69">
      <w:pPr>
        <w:pStyle w:val="TDC2"/>
        <w:tabs>
          <w:tab w:val="left" w:pos="800"/>
          <w:tab w:val="right" w:leader="dot" w:pos="8494"/>
        </w:tabs>
        <w:rPr>
          <w:rFonts w:asciiTheme="minorHAnsi" w:eastAsiaTheme="minorEastAsia" w:hAnsiTheme="minorHAnsi" w:cstheme="minorBidi"/>
          <w:smallCaps w:val="0"/>
          <w:noProof/>
          <w:sz w:val="22"/>
          <w:szCs w:val="22"/>
          <w:lang w:val="en-US" w:eastAsia="en-US"/>
        </w:rPr>
      </w:pPr>
      <w:r>
        <w:rPr>
          <w:noProof/>
        </w:rPr>
        <w:t>1.4.</w:t>
      </w:r>
      <w:r>
        <w:rPr>
          <w:rFonts w:asciiTheme="minorHAnsi" w:eastAsiaTheme="minorEastAsia" w:hAnsiTheme="minorHAnsi" w:cstheme="minorBidi"/>
          <w:smallCaps w:val="0"/>
          <w:noProof/>
          <w:sz w:val="22"/>
          <w:szCs w:val="22"/>
          <w:lang w:val="en-US" w:eastAsia="en-US"/>
        </w:rPr>
        <w:tab/>
      </w:r>
      <w:r>
        <w:rPr>
          <w:noProof/>
        </w:rPr>
        <w:t>Fase Transición</w:t>
      </w:r>
      <w:r>
        <w:rPr>
          <w:noProof/>
        </w:rPr>
        <w:tab/>
      </w:r>
      <w:r>
        <w:rPr>
          <w:noProof/>
        </w:rPr>
        <w:fldChar w:fldCharType="begin"/>
      </w:r>
      <w:r>
        <w:rPr>
          <w:noProof/>
        </w:rPr>
        <w:instrText xml:space="preserve"> PAGEREF _Toc404524555 \h </w:instrText>
      </w:r>
      <w:r>
        <w:rPr>
          <w:noProof/>
        </w:rPr>
      </w:r>
      <w:r>
        <w:rPr>
          <w:noProof/>
        </w:rPr>
        <w:fldChar w:fldCharType="separate"/>
      </w:r>
      <w:r>
        <w:rPr>
          <w:noProof/>
        </w:rPr>
        <w:t>6</w:t>
      </w:r>
      <w:r>
        <w:rPr>
          <w:noProof/>
        </w:rPr>
        <w:fldChar w:fldCharType="end"/>
      </w:r>
    </w:p>
    <w:p w14:paraId="3308B584" w14:textId="77777777" w:rsidR="00235724" w:rsidRDefault="00DA3660">
      <w:r>
        <w:fldChar w:fldCharType="end"/>
      </w:r>
    </w:p>
    <w:p w14:paraId="70285BE5" w14:textId="77777777" w:rsidR="00235724" w:rsidRDefault="00235724"/>
    <w:p w14:paraId="575A6351" w14:textId="77777777" w:rsidR="00235724" w:rsidRDefault="00235724"/>
    <w:p w14:paraId="41A0EF78" w14:textId="77777777" w:rsidR="00235724" w:rsidRDefault="00235724"/>
    <w:p w14:paraId="560FAEA7" w14:textId="77777777" w:rsidR="00235724" w:rsidRDefault="00235724"/>
    <w:p w14:paraId="32AC1143" w14:textId="77777777" w:rsidR="00235724" w:rsidRDefault="00235724"/>
    <w:p w14:paraId="0E1F13F4" w14:textId="77777777" w:rsidR="00235724" w:rsidRDefault="00235724"/>
    <w:p w14:paraId="594D3E99" w14:textId="77777777" w:rsidR="00235724" w:rsidRDefault="00235724"/>
    <w:p w14:paraId="03674DF3" w14:textId="77777777" w:rsidR="00235724" w:rsidRDefault="00235724"/>
    <w:p w14:paraId="2D261901" w14:textId="77777777" w:rsidR="00235724" w:rsidRDefault="00235724"/>
    <w:p w14:paraId="2999F7E8" w14:textId="77777777" w:rsidR="00235724" w:rsidRDefault="00235724"/>
    <w:p w14:paraId="12C85022" w14:textId="77777777" w:rsidR="00235724" w:rsidRDefault="00235724"/>
    <w:p w14:paraId="6D267E9A" w14:textId="4A0F6317" w:rsidR="007514CA" w:rsidRDefault="00235724" w:rsidP="007514CA">
      <w:pPr>
        <w:pStyle w:val="Ttulo1"/>
        <w:numPr>
          <w:ilvl w:val="0"/>
          <w:numId w:val="11"/>
        </w:numPr>
      </w:pPr>
      <w:r>
        <w:br w:type="page"/>
      </w:r>
      <w:bookmarkStart w:id="5" w:name="_Toc404524540"/>
      <w:r w:rsidRPr="007514CA">
        <w:lastRenderedPageBreak/>
        <w:t>Resultados Finales de SCM</w:t>
      </w:r>
      <w:bookmarkEnd w:id="5"/>
    </w:p>
    <w:p w14:paraId="4B594092" w14:textId="77777777" w:rsidR="007514CA" w:rsidRPr="007514CA" w:rsidRDefault="007514CA" w:rsidP="007514CA">
      <w:pPr>
        <w:rPr>
          <w:rFonts w:ascii="Verdana" w:hAnsi="Verdana"/>
          <w:szCs w:val="20"/>
        </w:rPr>
      </w:pPr>
    </w:p>
    <w:p w14:paraId="167E98E0" w14:textId="3C5A3EC2" w:rsidR="00235724" w:rsidRPr="007514CA" w:rsidRDefault="00235724" w:rsidP="007514CA">
      <w:pPr>
        <w:pStyle w:val="Ttulo2"/>
      </w:pPr>
      <w:bookmarkStart w:id="6" w:name="_Toc404524541"/>
      <w:r w:rsidRPr="007514CA">
        <w:t>Planificado vs. Realizado</w:t>
      </w:r>
      <w:bookmarkEnd w:id="6"/>
    </w:p>
    <w:p w14:paraId="11BB95BB" w14:textId="77777777" w:rsidR="00CC3C61" w:rsidRDefault="00CC3C61" w:rsidP="000A5D02">
      <w:pPr>
        <w:pStyle w:val="MTemaNormal"/>
      </w:pPr>
    </w:p>
    <w:p w14:paraId="646BDDEE" w14:textId="4441961D" w:rsidR="000A5D02" w:rsidRDefault="000A5D02" w:rsidP="000A5D02">
      <w:pPr>
        <w:pStyle w:val="MTemaNormal"/>
      </w:pPr>
      <w:r w:rsidRPr="000A5D02">
        <w:t xml:space="preserve">El control de </w:t>
      </w:r>
      <w:r>
        <w:t xml:space="preserve">versiones sobre los documentos se realizó como se había </w:t>
      </w:r>
      <w:r w:rsidR="007514CA">
        <w:t>detallado</w:t>
      </w:r>
      <w:r>
        <w:t xml:space="preserve"> en el Plan de Config</w:t>
      </w:r>
      <w:r w:rsidR="007514CA">
        <w:t>uración utilizando Google Drive.</w:t>
      </w:r>
      <w:r>
        <w:t xml:space="preserve"> </w:t>
      </w:r>
    </w:p>
    <w:p w14:paraId="192DD9BE" w14:textId="6A878A1B" w:rsidR="000A5D02" w:rsidRDefault="000A5D02" w:rsidP="000A5D02">
      <w:pPr>
        <w:pStyle w:val="MTemaNormal"/>
      </w:pPr>
      <w:r>
        <w:t>Se tuvo en todo el proyecto carpetas</w:t>
      </w:r>
      <w:r w:rsidR="007514CA">
        <w:t xml:space="preserve"> con</w:t>
      </w:r>
      <w:r>
        <w:t xml:space="preserve"> las diferentes ramas del proyecto (Administración, Arquitectura, Modelo de datos, Configuración, </w:t>
      </w:r>
      <w:proofErr w:type="spellStart"/>
      <w:r>
        <w:t>etc</w:t>
      </w:r>
      <w:proofErr w:type="spellEnd"/>
      <w:r>
        <w:t>) donde se tenían los documentos actualizados en la raíz y se tenía una carpeta con las versiones anteriores</w:t>
      </w:r>
      <w:r w:rsidR="00CC3C61">
        <w:t xml:space="preserve"> de los documentos para ver los cambios realizados.</w:t>
      </w:r>
    </w:p>
    <w:p w14:paraId="0F06FF2E" w14:textId="527EC048" w:rsidR="00CC3C61" w:rsidRDefault="00CC3C61" w:rsidP="000A5D02">
      <w:pPr>
        <w:pStyle w:val="MTemaNormal"/>
      </w:pPr>
      <w:r>
        <w:t xml:space="preserve">Los documentos también estaban respaldados en el repositorio de </w:t>
      </w:r>
      <w:proofErr w:type="spellStart"/>
      <w:r>
        <w:t>GitHub</w:t>
      </w:r>
      <w:proofErr w:type="spellEnd"/>
      <w:r>
        <w:t>, pero en el caso del r</w:t>
      </w:r>
      <w:r w:rsidR="007514CA">
        <w:t>epositorio só</w:t>
      </w:r>
      <w:r>
        <w:t xml:space="preserve">lo se encontraban los documentos entregados por semana. </w:t>
      </w:r>
    </w:p>
    <w:p w14:paraId="1A78412F" w14:textId="77777777" w:rsidR="00CC3C61" w:rsidRDefault="00CC3C61" w:rsidP="000A5D02">
      <w:pPr>
        <w:pStyle w:val="MTemaNormal"/>
      </w:pPr>
    </w:p>
    <w:p w14:paraId="126967C4" w14:textId="2305B583" w:rsidR="00CC3C61" w:rsidRDefault="00CC3C61" w:rsidP="000A5D02">
      <w:pPr>
        <w:pStyle w:val="MTemaNormal"/>
      </w:pPr>
      <w:r>
        <w:t xml:space="preserve">Para la configuración del código se utilizó el repositorio de </w:t>
      </w:r>
      <w:proofErr w:type="spellStart"/>
      <w:r>
        <w:t>GitHub</w:t>
      </w:r>
      <w:proofErr w:type="spellEnd"/>
      <w:r>
        <w:t xml:space="preserve"> y siempre se siguió la línea de trabajo especificada. Se crearon ramas a pedido para atender diferentes casos crític</w:t>
      </w:r>
      <w:r w:rsidR="007514CA">
        <w:t>os y que no haya</w:t>
      </w:r>
      <w:r>
        <w:t xml:space="preserve"> conflicto con el trabajo que se estaba realizando.</w:t>
      </w:r>
    </w:p>
    <w:p w14:paraId="70BE8CD0" w14:textId="77777777" w:rsidR="00CC3C61" w:rsidRDefault="00CC3C61" w:rsidP="000A5D02">
      <w:pPr>
        <w:pStyle w:val="MTemaNormal"/>
      </w:pPr>
    </w:p>
    <w:p w14:paraId="592CF3C2" w14:textId="1C973C7E" w:rsidR="00CC3C61" w:rsidRDefault="00CC3C61" w:rsidP="000A5D02">
      <w:pPr>
        <w:pStyle w:val="MTemaNormal"/>
      </w:pPr>
      <w:r>
        <w:t xml:space="preserve">El pasaje a verificación se había planificado en un principio en </w:t>
      </w:r>
      <w:r w:rsidR="007514CA">
        <w:t>realizarse</w:t>
      </w:r>
      <w:r>
        <w:t xml:space="preserve"> dos veces por semana, pero a mitad del proyecto nos dimos cuenta que no era lo mejor, por lo que se decidió que cada desarrollador le avise al Responsable de SCM cuando un caso de uso es</w:t>
      </w:r>
      <w:r w:rsidR="007514CA">
        <w:t>taba listo para ser probado, y éste se encargue</w:t>
      </w:r>
      <w:r>
        <w:t xml:space="preserve"> de pasarlo a la rama de verificación y agregar en la lista del Google Drive la versión de la base de datos utilizada.</w:t>
      </w:r>
    </w:p>
    <w:p w14:paraId="2C903E68" w14:textId="77777777" w:rsidR="00CC3C61" w:rsidRDefault="00CC3C61" w:rsidP="000A5D02">
      <w:pPr>
        <w:pStyle w:val="MTemaNormal"/>
      </w:pPr>
    </w:p>
    <w:p w14:paraId="34B6E8F5" w14:textId="088366A1" w:rsidR="00CC3C61" w:rsidRDefault="00CC3C61" w:rsidP="000A5D02">
      <w:pPr>
        <w:pStyle w:val="MTemaNormal"/>
      </w:pPr>
      <w:r>
        <w:t xml:space="preserve">El </w:t>
      </w:r>
      <w:r w:rsidR="00005D9F">
        <w:t xml:space="preserve">control de configuración del </w:t>
      </w:r>
      <w:r>
        <w:t>modelo de datos fue algo que surgió también a mitad del proyecto, y se decidió</w:t>
      </w:r>
      <w:r w:rsidR="00005D9F">
        <w:t xml:space="preserve"> comenzar a configurarlo</w:t>
      </w:r>
      <w:r w:rsidR="007514CA">
        <w:t xml:space="preserve"> desde Google Drive, teniendo</w:t>
      </w:r>
      <w:r w:rsidR="00005D9F">
        <w:t xml:space="preserve"> las versiones en una carpeta aparte de la original y documentando los cambios entre cada versión.</w:t>
      </w:r>
    </w:p>
    <w:p w14:paraId="6813DC4A" w14:textId="77777777" w:rsidR="00005D9F" w:rsidRDefault="00005D9F" w:rsidP="000A5D02">
      <w:pPr>
        <w:pStyle w:val="MTemaNormal"/>
      </w:pPr>
    </w:p>
    <w:p w14:paraId="5CF6E231" w14:textId="099E7A67" w:rsidR="00005D9F" w:rsidRDefault="00005D9F" w:rsidP="000A5D02">
      <w:pPr>
        <w:pStyle w:val="MTemaNormal"/>
      </w:pPr>
      <w:r>
        <w:t>El ambiente controlado tuvo pequeños cambios en el correr del proyecto</w:t>
      </w:r>
      <w:r w:rsidR="007514CA">
        <w:t>, fundamentalmente</w:t>
      </w:r>
      <w:r>
        <w:t xml:space="preserve"> a las librería</w:t>
      </w:r>
      <w:r w:rsidR="008C239C">
        <w:t>s</w:t>
      </w:r>
      <w:r>
        <w:t xml:space="preserve"> que</w:t>
      </w:r>
      <w:r w:rsidR="008C239C">
        <w:t xml:space="preserve"> fueron surgiendo según los requerimientos de los casos de uso (envío de emails, </w:t>
      </w:r>
      <w:proofErr w:type="spellStart"/>
      <w:r w:rsidR="008C239C">
        <w:t>agendar</w:t>
      </w:r>
      <w:proofErr w:type="spellEnd"/>
      <w:r w:rsidR="008C239C">
        <w:t xml:space="preserve"> tareas, </w:t>
      </w:r>
      <w:proofErr w:type="spellStart"/>
      <w:r w:rsidR="008C239C">
        <w:t>etc</w:t>
      </w:r>
      <w:proofErr w:type="spellEnd"/>
      <w:r w:rsidR="008C239C">
        <w:t>).</w:t>
      </w:r>
    </w:p>
    <w:p w14:paraId="06504D71" w14:textId="77777777" w:rsidR="00CC3C61" w:rsidRPr="000A5D02" w:rsidRDefault="00CC3C61" w:rsidP="000A5D02">
      <w:pPr>
        <w:pStyle w:val="MTemaNormal"/>
      </w:pPr>
    </w:p>
    <w:p w14:paraId="51B7A125" w14:textId="77777777" w:rsidR="000A5D02" w:rsidRDefault="000A5D02">
      <w:pPr>
        <w:pStyle w:val="MNormal"/>
        <w:ind w:left="708"/>
        <w:rPr>
          <w:rFonts w:ascii="Tahoma" w:hAnsi="Tahoma"/>
        </w:rPr>
      </w:pPr>
    </w:p>
    <w:p w14:paraId="0CADF205" w14:textId="77777777" w:rsidR="00235724" w:rsidRDefault="00235724" w:rsidP="007514CA">
      <w:pPr>
        <w:pStyle w:val="Ttulo2"/>
      </w:pPr>
      <w:bookmarkStart w:id="7" w:name="_Toc404524542"/>
      <w:r>
        <w:t>Cantidad de errores encontrados:</w:t>
      </w:r>
      <w:bookmarkEnd w:id="7"/>
      <w:r>
        <w:t xml:space="preserve">  </w:t>
      </w:r>
    </w:p>
    <w:p w14:paraId="6E5CD696" w14:textId="77777777" w:rsidR="007514CA" w:rsidRPr="007514CA" w:rsidRDefault="007514CA" w:rsidP="007514CA"/>
    <w:p w14:paraId="082A5AAC" w14:textId="77777777" w:rsidR="00187CBC" w:rsidRDefault="00187CBC" w:rsidP="00187CBC">
      <w:pPr>
        <w:pStyle w:val="MTemaNormal"/>
      </w:pPr>
      <w:r>
        <w:t>No se encontraron errores en los documentos revisados</w:t>
      </w:r>
      <w:r w:rsidR="00D06D5C">
        <w:t>, ya que la línea base fue consistente y clara, y no surgieron muchos cambios en el correr del proyecto</w:t>
      </w:r>
      <w:r>
        <w:t xml:space="preserve">. </w:t>
      </w:r>
    </w:p>
    <w:p w14:paraId="5BE53C71" w14:textId="30C25CFE" w:rsidR="00235724" w:rsidRDefault="00187CBC" w:rsidP="00187CBC">
      <w:pPr>
        <w:pStyle w:val="MTemaNormal"/>
      </w:pPr>
      <w:r>
        <w:t>Los documentos contaban la nomenclatura correcta, y para los casos nuevos de elementos configurables que s</w:t>
      </w:r>
      <w:r w:rsidR="007514CA">
        <w:t xml:space="preserve">e fueron agregando al proyecto </w:t>
      </w:r>
      <w:r>
        <w:t>(modelo de datos</w:t>
      </w:r>
      <w:r w:rsidR="007514CA">
        <w:t>,</w:t>
      </w:r>
      <w:r>
        <w:t xml:space="preserve"> por ejemplo) nos dimos cuenta que no era necesario contar con alguna nomenclatura en especial ya que era fácil de distinguir el elemento necesitado.</w:t>
      </w:r>
    </w:p>
    <w:p w14:paraId="044CB197" w14:textId="77777777" w:rsidR="00D06D5C" w:rsidRDefault="00D06D5C" w:rsidP="00187CBC">
      <w:pPr>
        <w:pStyle w:val="MTemaNormal"/>
      </w:pPr>
    </w:p>
    <w:p w14:paraId="0D45AEF9" w14:textId="640E09B9" w:rsidR="00D06D5C" w:rsidRDefault="00D06D5C" w:rsidP="00187CBC">
      <w:pPr>
        <w:pStyle w:val="MTemaNormal"/>
        <w:rPr>
          <w:rFonts w:ascii="Tahoma" w:hAnsi="Tahoma"/>
        </w:rPr>
      </w:pPr>
      <w:r>
        <w:t xml:space="preserve">Se generaron algunos problemas con la herramienta de control de versiones de código que fue </w:t>
      </w:r>
      <w:proofErr w:type="spellStart"/>
      <w:r>
        <w:t>git</w:t>
      </w:r>
      <w:proofErr w:type="spellEnd"/>
      <w:r>
        <w:t xml:space="preserve"> j</w:t>
      </w:r>
      <w:r w:rsidR="007514CA">
        <w:t xml:space="preserve">unto con el repositorio </w:t>
      </w:r>
      <w:proofErr w:type="spellStart"/>
      <w:r w:rsidR="007514CA">
        <w:t>GitHub</w:t>
      </w:r>
      <w:proofErr w:type="spellEnd"/>
      <w:r w:rsidR="007514CA">
        <w:t>. P</w:t>
      </w:r>
      <w:r>
        <w:t xml:space="preserve">ocos integrantes del </w:t>
      </w:r>
      <w:r>
        <w:lastRenderedPageBreak/>
        <w:t>equipo conocían la herramienta y se tuvo un período de adaptación a la misma que generó un esfuerzo extra en el equipo.</w:t>
      </w:r>
    </w:p>
    <w:p w14:paraId="45563403" w14:textId="77777777" w:rsidR="00235724" w:rsidRDefault="00235724">
      <w:pPr>
        <w:jc w:val="both"/>
        <w:rPr>
          <w:rFonts w:ascii="Tahoma" w:hAnsi="Tahoma"/>
        </w:rPr>
      </w:pPr>
    </w:p>
    <w:p w14:paraId="4BE3CF2A" w14:textId="2A01CF97" w:rsidR="00D06D5C" w:rsidRDefault="00235724" w:rsidP="007514CA">
      <w:pPr>
        <w:pStyle w:val="Ttulo2"/>
      </w:pPr>
      <w:bookmarkStart w:id="8" w:name="_Toc404524543"/>
      <w:r>
        <w:t>Actividades de Control de Configuración</w:t>
      </w:r>
      <w:bookmarkEnd w:id="8"/>
      <w:r w:rsidR="007514CA">
        <w:t xml:space="preserve"> </w:t>
      </w:r>
    </w:p>
    <w:p w14:paraId="0922F27B" w14:textId="77777777" w:rsidR="007514CA" w:rsidRPr="007514CA" w:rsidRDefault="007514CA" w:rsidP="007514CA"/>
    <w:p w14:paraId="7D8F553F" w14:textId="77777777" w:rsidR="00D06D5C" w:rsidRDefault="00F1762C" w:rsidP="007B714C">
      <w:pPr>
        <w:pStyle w:val="MTemaNormal"/>
      </w:pPr>
      <w:r>
        <w:t>En el correr del proyecto surgieron diferentes cambios que tuvieron que ser evaluados por el Comité de Evaluación de Cambios.</w:t>
      </w:r>
    </w:p>
    <w:p w14:paraId="7EC64DAA" w14:textId="77777777" w:rsidR="00AF1692" w:rsidRDefault="00AF1692" w:rsidP="007B714C">
      <w:pPr>
        <w:pStyle w:val="MTemaNormal"/>
      </w:pPr>
      <w:r>
        <w:t>Los cambios fueron los siguientes:</w:t>
      </w:r>
    </w:p>
    <w:p w14:paraId="22859472" w14:textId="77777777" w:rsidR="007514CA" w:rsidRDefault="007514CA" w:rsidP="007514CA">
      <w:pPr>
        <w:pStyle w:val="Ttulo2"/>
        <w:numPr>
          <w:ilvl w:val="0"/>
          <w:numId w:val="0"/>
        </w:numPr>
        <w:ind w:left="792"/>
      </w:pPr>
    </w:p>
    <w:p w14:paraId="799CA2EA" w14:textId="1DDE37AB" w:rsidR="007514CA" w:rsidRPr="007514CA" w:rsidRDefault="007514CA" w:rsidP="007514CA">
      <w:pPr>
        <w:pStyle w:val="Ttulo3"/>
      </w:pPr>
      <w:bookmarkStart w:id="9" w:name="_Toc404524544"/>
      <w:r w:rsidRPr="007514CA">
        <w:t>Cambio 1: caso de uso Nueva Compra</w:t>
      </w:r>
      <w:bookmarkEnd w:id="9"/>
    </w:p>
    <w:p w14:paraId="3A9031F5" w14:textId="77777777" w:rsidR="000C7C6E" w:rsidRPr="000C7C6E" w:rsidRDefault="000C7C6E" w:rsidP="007B714C">
      <w:pPr>
        <w:pStyle w:val="MTemaNormal"/>
        <w:rPr>
          <w:b/>
          <w:u w:val="single"/>
        </w:rPr>
      </w:pPr>
    </w:p>
    <w:p w14:paraId="48D95B98" w14:textId="78963DEB" w:rsidR="00AF1692" w:rsidRDefault="00D06D5C" w:rsidP="00AF1692">
      <w:pPr>
        <w:pStyle w:val="MNormal"/>
        <w:ind w:left="567"/>
      </w:pPr>
      <w:r w:rsidRPr="00D06D5C">
        <w:rPr>
          <w:b/>
        </w:rPr>
        <w:t>Descripción</w:t>
      </w:r>
      <w:r>
        <w:t xml:space="preserve">: </w:t>
      </w:r>
      <w:r w:rsidR="00AF1692">
        <w:t xml:space="preserve">Se solicitó un cambio en el caso de uso </w:t>
      </w:r>
      <w:r w:rsidR="00AF1692">
        <w:rPr>
          <w:i/>
        </w:rPr>
        <w:t>Nueva Compra</w:t>
      </w:r>
      <w:r w:rsidR="00AF1692">
        <w:t xml:space="preserve">. El Cliente solicita que al ingresar una nueva compra, si el proveedor al cual pertenece la compra no existe, te debe </w:t>
      </w:r>
      <w:r w:rsidR="007514CA">
        <w:t>redirigir</w:t>
      </w:r>
      <w:r w:rsidR="00AF1692">
        <w:t xml:space="preserve"> al caso de uso de </w:t>
      </w:r>
      <w:r w:rsidR="007514CA" w:rsidRPr="007514CA">
        <w:rPr>
          <w:i/>
        </w:rPr>
        <w:t>Alta P</w:t>
      </w:r>
      <w:r w:rsidR="00AF1692" w:rsidRPr="007514CA">
        <w:rPr>
          <w:i/>
        </w:rPr>
        <w:t xml:space="preserve">roveedor </w:t>
      </w:r>
      <w:r w:rsidR="00AF1692">
        <w:t>para poder ingresarlo.</w:t>
      </w:r>
    </w:p>
    <w:p w14:paraId="559BBD05" w14:textId="77777777" w:rsidR="00AF1692" w:rsidRPr="00AF1692" w:rsidRDefault="00AF1692" w:rsidP="00AF1692">
      <w:pPr>
        <w:pStyle w:val="MNormal"/>
        <w:ind w:left="567"/>
      </w:pPr>
    </w:p>
    <w:p w14:paraId="52AF4ABF" w14:textId="77777777" w:rsidR="00D06D5C" w:rsidRDefault="00D06D5C" w:rsidP="007B714C">
      <w:pPr>
        <w:pStyle w:val="MTemaNormal"/>
      </w:pPr>
      <w:r w:rsidRPr="00D06D5C">
        <w:rPr>
          <w:b/>
        </w:rPr>
        <w:t>Estado final</w:t>
      </w:r>
      <w:r>
        <w:t>:</w:t>
      </w:r>
      <w:r w:rsidR="00AF1692">
        <w:t xml:space="preserve"> APROBADO y REALIZADO.</w:t>
      </w:r>
    </w:p>
    <w:p w14:paraId="29D36ABD" w14:textId="77777777" w:rsidR="00AF1692" w:rsidRDefault="00AF1692" w:rsidP="007B714C">
      <w:pPr>
        <w:pStyle w:val="MTemaNormal"/>
      </w:pPr>
    </w:p>
    <w:p w14:paraId="2EB296F9" w14:textId="710A6752" w:rsidR="00D06D5C" w:rsidRDefault="00D06D5C" w:rsidP="007B714C">
      <w:pPr>
        <w:pStyle w:val="MTemaNormal"/>
      </w:pPr>
      <w:r w:rsidRPr="00D06D5C">
        <w:rPr>
          <w:b/>
        </w:rPr>
        <w:t>Impacto</w:t>
      </w:r>
      <w:r>
        <w:t xml:space="preserve">: </w:t>
      </w:r>
      <w:r w:rsidR="00AF1692">
        <w:t>Este cambio generó un impacto en el documento de requerimientos y de especificación de casos de uso. Pero no impactó en la coordinación de horas de desarrollo ya que no era tan difícil de realizar</w:t>
      </w:r>
      <w:r w:rsidR="007514CA">
        <w:t>.</w:t>
      </w:r>
    </w:p>
    <w:p w14:paraId="14569EC8" w14:textId="77777777" w:rsidR="00D06D5C" w:rsidRDefault="00D06D5C" w:rsidP="007B714C">
      <w:pPr>
        <w:pStyle w:val="MTemaNormal"/>
      </w:pPr>
    </w:p>
    <w:p w14:paraId="5A162DB4" w14:textId="7ADEB7EB" w:rsidR="000C7C6E" w:rsidRDefault="000C7C6E" w:rsidP="007514CA">
      <w:pPr>
        <w:pStyle w:val="Ttulo3"/>
      </w:pPr>
      <w:bookmarkStart w:id="10" w:name="_Toc404524545"/>
      <w:r w:rsidRPr="000C7C6E">
        <w:t>Cambio 2:</w:t>
      </w:r>
      <w:r w:rsidR="007514CA">
        <w:t xml:space="preserve"> caso de uso Logo personalizado</w:t>
      </w:r>
      <w:bookmarkEnd w:id="10"/>
    </w:p>
    <w:p w14:paraId="1FE4446F" w14:textId="77777777" w:rsidR="000C7C6E" w:rsidRPr="000C7C6E" w:rsidRDefault="000C7C6E" w:rsidP="007B714C">
      <w:pPr>
        <w:pStyle w:val="MTemaNormal"/>
        <w:rPr>
          <w:b/>
          <w:u w:val="single"/>
        </w:rPr>
      </w:pPr>
    </w:p>
    <w:p w14:paraId="13221B56" w14:textId="67DE895B" w:rsidR="00AF1692" w:rsidRDefault="00D06D5C" w:rsidP="00AF1692">
      <w:pPr>
        <w:pStyle w:val="MNormal"/>
        <w:ind w:left="567"/>
      </w:pPr>
      <w:r w:rsidRPr="00D06D5C">
        <w:rPr>
          <w:b/>
        </w:rPr>
        <w:t>Descripción</w:t>
      </w:r>
      <w:r>
        <w:t>:</w:t>
      </w:r>
      <w:r w:rsidR="00AF1692">
        <w:t xml:space="preserve"> Nuevo caso de uso </w:t>
      </w:r>
      <w:r w:rsidR="00AF1692">
        <w:rPr>
          <w:i/>
        </w:rPr>
        <w:t>Logo personalizado</w:t>
      </w:r>
      <w:r w:rsidR="00AF1692">
        <w:t>.</w:t>
      </w:r>
      <w:r>
        <w:t xml:space="preserve"> </w:t>
      </w:r>
      <w:r w:rsidR="00AF1692">
        <w:t xml:space="preserve">El Cliente solicita la posibilidad de que los farmacéuticos puedan ingresar el logo de su farmacia, para que puedan personalizarlo y quede </w:t>
      </w:r>
      <w:r w:rsidR="007514CA">
        <w:t>más</w:t>
      </w:r>
      <w:r w:rsidR="00AF1692">
        <w:t xml:space="preserve"> acorde a su local.</w:t>
      </w:r>
    </w:p>
    <w:p w14:paraId="1E7F70E2" w14:textId="77777777" w:rsidR="00D06D5C" w:rsidRDefault="00D06D5C" w:rsidP="00D06D5C">
      <w:pPr>
        <w:pStyle w:val="MTemaNormal"/>
      </w:pPr>
    </w:p>
    <w:p w14:paraId="1A1A6240" w14:textId="77777777" w:rsidR="00D06D5C" w:rsidRDefault="00D06D5C" w:rsidP="00D06D5C">
      <w:pPr>
        <w:pStyle w:val="MTemaNormal"/>
      </w:pPr>
      <w:r w:rsidRPr="00D06D5C">
        <w:rPr>
          <w:b/>
        </w:rPr>
        <w:t>Estado final</w:t>
      </w:r>
      <w:r>
        <w:t>:</w:t>
      </w:r>
      <w:r w:rsidR="00AF1692">
        <w:t xml:space="preserve"> APROBADO y REALIZADO</w:t>
      </w:r>
    </w:p>
    <w:p w14:paraId="0137E40E" w14:textId="77777777" w:rsidR="00AF1692" w:rsidRDefault="00AF1692" w:rsidP="00D06D5C">
      <w:pPr>
        <w:pStyle w:val="MTemaNormal"/>
        <w:rPr>
          <w:b/>
        </w:rPr>
      </w:pPr>
    </w:p>
    <w:p w14:paraId="5834A668" w14:textId="77777777" w:rsidR="00D06D5C" w:rsidRDefault="00D06D5C" w:rsidP="00D06D5C">
      <w:pPr>
        <w:pStyle w:val="MTemaNormal"/>
      </w:pPr>
      <w:r w:rsidRPr="00D06D5C">
        <w:rPr>
          <w:b/>
        </w:rPr>
        <w:t>Impacto</w:t>
      </w:r>
      <w:r>
        <w:t xml:space="preserve">: </w:t>
      </w:r>
      <w:r w:rsidR="00AF1692">
        <w:t>Impactó en los documentos de requerimientos, y en la planificación general del proyecto ya que había que asignar horas para que un implementador lo realice.</w:t>
      </w:r>
    </w:p>
    <w:p w14:paraId="76E0BBE5" w14:textId="77777777" w:rsidR="00AF1692" w:rsidRDefault="00AF1692" w:rsidP="00D06D5C">
      <w:pPr>
        <w:pStyle w:val="MTemaNormal"/>
      </w:pPr>
    </w:p>
    <w:p w14:paraId="26953CE0" w14:textId="36D25BC7" w:rsidR="000C7C6E" w:rsidRPr="000C7C6E" w:rsidRDefault="000C7C6E" w:rsidP="007514CA">
      <w:pPr>
        <w:pStyle w:val="Ttulo3"/>
      </w:pPr>
      <w:bookmarkStart w:id="11" w:name="_Toc404524546"/>
      <w:r w:rsidRPr="000C7C6E">
        <w:t>Cambio 3:</w:t>
      </w:r>
      <w:r w:rsidR="007514CA">
        <w:t xml:space="preserve"> caso de uso Nueva Venta</w:t>
      </w:r>
      <w:bookmarkEnd w:id="11"/>
    </w:p>
    <w:p w14:paraId="464D1A71" w14:textId="77777777" w:rsidR="000C7C6E" w:rsidRDefault="000C7C6E" w:rsidP="00D06D5C">
      <w:pPr>
        <w:pStyle w:val="MTemaNormal"/>
      </w:pPr>
    </w:p>
    <w:p w14:paraId="16FC3C51" w14:textId="77777777" w:rsidR="000C7C6E" w:rsidRDefault="00AF1692" w:rsidP="000C7C6E">
      <w:pPr>
        <w:pStyle w:val="MNormal"/>
        <w:ind w:left="567"/>
      </w:pPr>
      <w:r>
        <w:rPr>
          <w:b/>
        </w:rPr>
        <w:t>Descripción:</w:t>
      </w:r>
      <w:r w:rsidR="000C7C6E">
        <w:rPr>
          <w:b/>
        </w:rPr>
        <w:t xml:space="preserve"> </w:t>
      </w:r>
      <w:r w:rsidR="000C7C6E">
        <w:t xml:space="preserve">El Cliente solicita que la interfaz del caso de uso Nueva Venta cambie, ya que no es intuitiva. </w:t>
      </w:r>
    </w:p>
    <w:p w14:paraId="65A2AC0A" w14:textId="77777777" w:rsidR="00AF1692" w:rsidRDefault="00AF1692" w:rsidP="00D06D5C">
      <w:pPr>
        <w:pStyle w:val="MTemaNormal"/>
        <w:rPr>
          <w:b/>
        </w:rPr>
      </w:pPr>
    </w:p>
    <w:p w14:paraId="2CAEF9D0" w14:textId="77777777" w:rsidR="00AF1692" w:rsidRDefault="00AF1692" w:rsidP="00D06D5C">
      <w:pPr>
        <w:pStyle w:val="MTemaNormal"/>
      </w:pPr>
      <w:r>
        <w:rPr>
          <w:b/>
        </w:rPr>
        <w:t>Estado final:</w:t>
      </w:r>
      <w:r w:rsidR="000C7C6E">
        <w:rPr>
          <w:b/>
        </w:rPr>
        <w:t xml:space="preserve"> </w:t>
      </w:r>
      <w:r w:rsidR="000C7C6E">
        <w:t>APROBADO</w:t>
      </w:r>
    </w:p>
    <w:p w14:paraId="4FB275E8" w14:textId="77777777" w:rsidR="000C7C6E" w:rsidRPr="000C7C6E" w:rsidRDefault="000C7C6E" w:rsidP="00D06D5C">
      <w:pPr>
        <w:pStyle w:val="MTemaNormal"/>
      </w:pPr>
    </w:p>
    <w:p w14:paraId="0C621ADA" w14:textId="77777777" w:rsidR="00AF1692" w:rsidRPr="000C7C6E" w:rsidRDefault="00AF1692" w:rsidP="000C7C6E">
      <w:pPr>
        <w:pStyle w:val="MNormal"/>
        <w:ind w:left="567"/>
      </w:pPr>
      <w:r>
        <w:rPr>
          <w:b/>
        </w:rPr>
        <w:t>Impacto:</w:t>
      </w:r>
      <w:r w:rsidR="000C7C6E">
        <w:rPr>
          <w:b/>
        </w:rPr>
        <w:t xml:space="preserve"> </w:t>
      </w:r>
      <w:r w:rsidR="000C7C6E">
        <w:t>El cambio necesita 20hrs de un implementador por lo que impacta en la planificación, y fue una de las razones por la cual se alargó la fase de construcción una semana.</w:t>
      </w:r>
    </w:p>
    <w:p w14:paraId="2AACE14F" w14:textId="77777777" w:rsidR="00D06D5C" w:rsidRDefault="00D06D5C" w:rsidP="007B714C">
      <w:pPr>
        <w:pStyle w:val="MTemaNormal"/>
        <w:rPr>
          <w:rFonts w:ascii="Tahoma" w:hAnsi="Tahoma"/>
        </w:rPr>
      </w:pPr>
    </w:p>
    <w:p w14:paraId="454C4B72" w14:textId="77777777" w:rsidR="00235724" w:rsidRDefault="00235724">
      <w:pPr>
        <w:jc w:val="both"/>
        <w:rPr>
          <w:rFonts w:ascii="Tahoma" w:hAnsi="Tahoma"/>
        </w:rPr>
      </w:pPr>
    </w:p>
    <w:p w14:paraId="1AF733A7" w14:textId="77777777" w:rsidR="000C7C6E" w:rsidRDefault="000C7C6E" w:rsidP="000C7C6E">
      <w:pPr>
        <w:pStyle w:val="MNormal"/>
        <w:rPr>
          <w:rFonts w:ascii="Tahoma" w:hAnsi="Tahoma" w:cs="Times New Roman"/>
        </w:rPr>
      </w:pPr>
    </w:p>
    <w:p w14:paraId="7599CB54" w14:textId="486B1F9F" w:rsidR="00235724" w:rsidRDefault="00235724" w:rsidP="007514CA">
      <w:pPr>
        <w:pStyle w:val="Ttulo1"/>
        <w:numPr>
          <w:ilvl w:val="0"/>
          <w:numId w:val="11"/>
        </w:numPr>
      </w:pPr>
      <w:bookmarkStart w:id="12" w:name="_Toc404524547"/>
      <w:r>
        <w:lastRenderedPageBreak/>
        <w:t>Evaluación Final</w:t>
      </w:r>
      <w:bookmarkEnd w:id="12"/>
    </w:p>
    <w:p w14:paraId="281A5472" w14:textId="77777777" w:rsidR="00601678" w:rsidRDefault="00601678" w:rsidP="00005D9F">
      <w:pPr>
        <w:pStyle w:val="MNormal"/>
      </w:pPr>
    </w:p>
    <w:p w14:paraId="152667DE" w14:textId="03A57553" w:rsidR="00601678" w:rsidRDefault="00601678" w:rsidP="0059529E">
      <w:pPr>
        <w:pStyle w:val="MNormal"/>
        <w:ind w:left="360"/>
      </w:pPr>
      <w:r>
        <w:t>La evaluación final sobre el Plan de Configuración fue regular. El plan se divide en dos partes: el control de la configurac</w:t>
      </w:r>
      <w:r w:rsidR="007514CA">
        <w:t>ión del código y el control de l</w:t>
      </w:r>
      <w:r>
        <w:t>a configuración de los documentos.</w:t>
      </w:r>
    </w:p>
    <w:p w14:paraId="7D6B69F0" w14:textId="77777777" w:rsidR="00601678" w:rsidRDefault="00601678" w:rsidP="0059529E">
      <w:pPr>
        <w:pStyle w:val="MNormal"/>
        <w:ind w:left="360"/>
      </w:pPr>
      <w:r>
        <w:t xml:space="preserve">El manejo de versionado para código fue más difícil al principio, ya que no todos los miembros del equipo tenían conocimientos de la herramienta, pero luego que se fueron afianzando con la herramienta no tuvieron problemas. </w:t>
      </w:r>
    </w:p>
    <w:p w14:paraId="1CCC2888" w14:textId="77777777" w:rsidR="00601678" w:rsidRDefault="00601678" w:rsidP="0059529E">
      <w:pPr>
        <w:pStyle w:val="MNormal"/>
        <w:ind w:left="360"/>
      </w:pPr>
      <w:r>
        <w:t xml:space="preserve">También hubo un buen manejo con las ramas para casos especiales, que luego fueron </w:t>
      </w:r>
      <w:r w:rsidR="00810BCA">
        <w:t>'</w:t>
      </w:r>
      <w:proofErr w:type="spellStart"/>
      <w:r>
        <w:rPr>
          <w:i/>
        </w:rPr>
        <w:t>mergeadas</w:t>
      </w:r>
      <w:proofErr w:type="spellEnd"/>
      <w:r w:rsidR="00810BCA">
        <w:rPr>
          <w:i/>
        </w:rPr>
        <w:t>'</w:t>
      </w:r>
      <w:r>
        <w:t xml:space="preserve"> correctamente a la rama principal.</w:t>
      </w:r>
    </w:p>
    <w:p w14:paraId="5F3BA51F" w14:textId="77777777" w:rsidR="00601678" w:rsidRDefault="00601678" w:rsidP="00005D9F">
      <w:pPr>
        <w:pStyle w:val="MNormal"/>
      </w:pPr>
    </w:p>
    <w:p w14:paraId="22BE3F0A" w14:textId="422A9F07" w:rsidR="00794DB0" w:rsidRDefault="00601678" w:rsidP="0059529E">
      <w:pPr>
        <w:pStyle w:val="MNormal"/>
        <w:ind w:left="360"/>
      </w:pPr>
      <w:r>
        <w:t xml:space="preserve">El </w:t>
      </w:r>
      <w:r w:rsidR="00794DB0">
        <w:t>versionado de los documentos fue el que más cambios tuvo</w:t>
      </w:r>
      <w:r w:rsidR="007514CA">
        <w:t>. E</w:t>
      </w:r>
      <w:r w:rsidR="00794DB0">
        <w:t xml:space="preserve">n un </w:t>
      </w:r>
      <w:r w:rsidR="007514CA">
        <w:t>principio</w:t>
      </w:r>
      <w:r w:rsidR="00794DB0">
        <w:t xml:space="preserve"> se pensaba tener solamente los documentos en Google Drive, pero lo vimos como un problema porque los documentos cambiaban constantemente por lo tanto se decidió tener las versiones de los últimos documentos en </w:t>
      </w:r>
      <w:proofErr w:type="spellStart"/>
      <w:r w:rsidR="00794DB0">
        <w:t>GitHub</w:t>
      </w:r>
      <w:proofErr w:type="spellEnd"/>
      <w:r w:rsidR="00794DB0">
        <w:t xml:space="preserve"> y las que iban cambiando tenerlas en Google Drive. Esto llevo a problemas como ir a buscar documentos que no eran la versión correcta, o leer documentos que no tenían los últimos cambios.</w:t>
      </w:r>
    </w:p>
    <w:p w14:paraId="7AD39806" w14:textId="77777777" w:rsidR="00905A43" w:rsidRDefault="00905A43" w:rsidP="00005D9F">
      <w:pPr>
        <w:pStyle w:val="MNormal"/>
      </w:pPr>
    </w:p>
    <w:p w14:paraId="227C159E" w14:textId="464A08D1" w:rsidR="00905A43" w:rsidRDefault="00905A43" w:rsidP="0059529E">
      <w:pPr>
        <w:pStyle w:val="MNormal"/>
        <w:ind w:left="360"/>
      </w:pPr>
      <w:r>
        <w:t>Como se mencionaba anteriormente, y est</w:t>
      </w:r>
      <w:r w:rsidR="007514CA">
        <w:t>á</w:t>
      </w:r>
      <w:r>
        <w:t xml:space="preserve"> mencionando en el Plan de Configuración se fueron agregando control de configuración a los elementos que presentaron la necesidad que fueran controlados,</w:t>
      </w:r>
      <w:r w:rsidR="007514CA">
        <w:t xml:space="preserve"> y que en un principio no se </w:t>
      </w:r>
      <w:r w:rsidR="0059529E">
        <w:t>vio</w:t>
      </w:r>
      <w:bookmarkStart w:id="13" w:name="_GoBack"/>
      <w:bookmarkEnd w:id="13"/>
      <w:r>
        <w:t xml:space="preserve"> esa necesidad.</w:t>
      </w:r>
    </w:p>
    <w:p w14:paraId="1E0CCDDD" w14:textId="77777777" w:rsidR="00A34F94" w:rsidRPr="00601678" w:rsidRDefault="00A34F94" w:rsidP="00005D9F">
      <w:pPr>
        <w:pStyle w:val="MNormal"/>
      </w:pPr>
    </w:p>
    <w:p w14:paraId="2CE3CA3C" w14:textId="77777777" w:rsidR="00A34F94" w:rsidRPr="00A34F94" w:rsidRDefault="00A34F94" w:rsidP="00A34F94">
      <w:pPr>
        <w:pStyle w:val="MTema2"/>
        <w:numPr>
          <w:ilvl w:val="1"/>
          <w:numId w:val="7"/>
        </w:numPr>
        <w:tabs>
          <w:tab w:val="clear" w:pos="1304"/>
          <w:tab w:val="num" w:pos="709"/>
        </w:tabs>
        <w:ind w:left="709"/>
      </w:pPr>
      <w:bookmarkStart w:id="14" w:name="_Toc340858252"/>
      <w:bookmarkStart w:id="15" w:name="_Toc340859751"/>
      <w:bookmarkStart w:id="16" w:name="_Toc404524548"/>
      <w:r w:rsidRPr="00A34F94">
        <w:t>Fase Inicial</w:t>
      </w:r>
      <w:bookmarkEnd w:id="14"/>
      <w:bookmarkEnd w:id="15"/>
      <w:bookmarkEnd w:id="16"/>
    </w:p>
    <w:p w14:paraId="39D22269" w14:textId="77777777" w:rsidR="00A34F94" w:rsidRPr="00A34F94" w:rsidRDefault="00A34F94" w:rsidP="00A34F94">
      <w:pPr>
        <w:pStyle w:val="MTema3"/>
        <w:numPr>
          <w:ilvl w:val="2"/>
          <w:numId w:val="7"/>
        </w:numPr>
        <w:tabs>
          <w:tab w:val="clear" w:pos="2098"/>
          <w:tab w:val="num" w:pos="851"/>
          <w:tab w:val="num" w:pos="4055"/>
        </w:tabs>
        <w:ind w:left="851" w:hanging="851"/>
      </w:pPr>
      <w:bookmarkStart w:id="17" w:name="_Toc340858253"/>
      <w:bookmarkStart w:id="18" w:name="_Toc340859752"/>
      <w:bookmarkStart w:id="19" w:name="_Toc404524549"/>
      <w:r w:rsidRPr="00A34F94">
        <w:t>Primera Iteración</w:t>
      </w:r>
      <w:bookmarkEnd w:id="17"/>
      <w:bookmarkEnd w:id="18"/>
      <w:bookmarkEnd w:id="19"/>
    </w:p>
    <w:p w14:paraId="4D7EDBFA" w14:textId="07204B27" w:rsidR="00A34F94" w:rsidRPr="00A34F94" w:rsidRDefault="00A34F94" w:rsidP="00A34F94">
      <w:pPr>
        <w:pStyle w:val="MNormal"/>
        <w:ind w:left="570"/>
      </w:pPr>
      <w:r w:rsidRPr="00A34F94">
        <w:t>Se comenzó a investigar las tecnologías y servicios para el mane</w:t>
      </w:r>
      <w:r w:rsidR="001F5701">
        <w:t>jo del ambiente controlado.</w:t>
      </w:r>
    </w:p>
    <w:p w14:paraId="16C9EAC0" w14:textId="786E83F7" w:rsidR="00A34F94" w:rsidRPr="00A34F94" w:rsidRDefault="00A34F94" w:rsidP="00A34F94">
      <w:pPr>
        <w:pStyle w:val="MNormal"/>
        <w:ind w:left="570"/>
      </w:pPr>
      <w:r w:rsidRPr="00A34F94">
        <w:t>Se elabora la primera versión d</w:t>
      </w:r>
      <w:r w:rsidR="007514CA">
        <w:t>el plan de configuración y del m</w:t>
      </w:r>
      <w:r w:rsidRPr="00A34F94">
        <w:t>anejo e instalación del ambiente.</w:t>
      </w:r>
    </w:p>
    <w:p w14:paraId="5B3F94ED" w14:textId="77777777" w:rsidR="00A34F94" w:rsidRPr="00A34F94" w:rsidRDefault="00A34F94" w:rsidP="00A34F94">
      <w:pPr>
        <w:pStyle w:val="MNormal"/>
        <w:ind w:left="570"/>
      </w:pPr>
    </w:p>
    <w:p w14:paraId="31412562" w14:textId="77777777" w:rsidR="00A34F94" w:rsidRPr="00A34F94" w:rsidRDefault="00A34F94" w:rsidP="00A34F94">
      <w:pPr>
        <w:pStyle w:val="MTema3"/>
        <w:numPr>
          <w:ilvl w:val="2"/>
          <w:numId w:val="7"/>
        </w:numPr>
        <w:tabs>
          <w:tab w:val="clear" w:pos="2098"/>
          <w:tab w:val="num" w:pos="851"/>
          <w:tab w:val="num" w:pos="4055"/>
        </w:tabs>
        <w:ind w:left="851" w:hanging="851"/>
      </w:pPr>
      <w:bookmarkStart w:id="20" w:name="_Toc340859753"/>
      <w:bookmarkStart w:id="21" w:name="_Toc404524550"/>
      <w:r w:rsidRPr="00A34F94">
        <w:t>Segunda Iteración</w:t>
      </w:r>
      <w:bookmarkEnd w:id="20"/>
      <w:bookmarkEnd w:id="21"/>
    </w:p>
    <w:p w14:paraId="720F469B" w14:textId="03F3CE7B" w:rsidR="00A34F94" w:rsidRDefault="00A34F94" w:rsidP="001F5701">
      <w:pPr>
        <w:pStyle w:val="MTemaNormal"/>
      </w:pPr>
      <w:r w:rsidRPr="00A34F94">
        <w:t xml:space="preserve">Se </w:t>
      </w:r>
      <w:r w:rsidR="007514CA" w:rsidRPr="00A34F94">
        <w:t>continuó</w:t>
      </w:r>
      <w:r w:rsidR="007514CA">
        <w:t xml:space="preserve"> con</w:t>
      </w:r>
      <w:r w:rsidRPr="00A34F94">
        <w:t xml:space="preserve"> la investigación de tecnologías y herramientas a utilizar.</w:t>
      </w:r>
      <w:r w:rsidR="001F5701">
        <w:t xml:space="preserve"> Se les explicó en una reunión quincenal</w:t>
      </w:r>
      <w:r w:rsidR="007514CA">
        <w:t xml:space="preserve"> a los miembros del proyecto, có</w:t>
      </w:r>
      <w:r w:rsidR="001F5701">
        <w:t>mo se iba a trabajar con los repositorios en todo el proyecto.</w:t>
      </w:r>
    </w:p>
    <w:p w14:paraId="0299A5FA" w14:textId="5B8129E8" w:rsidR="001F5701" w:rsidRPr="00A34F94" w:rsidRDefault="001F5701" w:rsidP="001F5701">
      <w:pPr>
        <w:pStyle w:val="MTemaNormal"/>
      </w:pPr>
      <w:r>
        <w:t xml:space="preserve">Se hizo un prototipo el cual se </w:t>
      </w:r>
      <w:proofErr w:type="spellStart"/>
      <w:r w:rsidRPr="001F5701">
        <w:rPr>
          <w:i/>
        </w:rPr>
        <w:t>taggeo</w:t>
      </w:r>
      <w:proofErr w:type="spellEnd"/>
      <w:r>
        <w:t xml:space="preserve"> como v0.1.</w:t>
      </w:r>
    </w:p>
    <w:p w14:paraId="4F14A5F6" w14:textId="77777777" w:rsidR="00A34F94" w:rsidRPr="00A34F94" w:rsidRDefault="00A34F94" w:rsidP="00A34F94">
      <w:pPr>
        <w:pStyle w:val="MNormal"/>
        <w:ind w:left="570"/>
      </w:pPr>
    </w:p>
    <w:p w14:paraId="662FBFBB" w14:textId="77777777" w:rsidR="00A34F94" w:rsidRPr="00A34F94" w:rsidRDefault="00A34F94" w:rsidP="00A34F94">
      <w:pPr>
        <w:pStyle w:val="MTema2"/>
        <w:numPr>
          <w:ilvl w:val="1"/>
          <w:numId w:val="7"/>
        </w:numPr>
        <w:tabs>
          <w:tab w:val="clear" w:pos="1304"/>
          <w:tab w:val="num" w:pos="709"/>
        </w:tabs>
        <w:ind w:left="709"/>
      </w:pPr>
      <w:bookmarkStart w:id="22" w:name="_Toc340858254"/>
      <w:bookmarkStart w:id="23" w:name="_Toc340859754"/>
      <w:bookmarkStart w:id="24" w:name="_Toc404524551"/>
      <w:r w:rsidRPr="00A34F94">
        <w:t>Fase de Elaboración</w:t>
      </w:r>
      <w:bookmarkEnd w:id="22"/>
      <w:bookmarkEnd w:id="23"/>
      <w:bookmarkEnd w:id="24"/>
    </w:p>
    <w:p w14:paraId="50DB6251" w14:textId="77777777" w:rsidR="00A34F94" w:rsidRPr="00A34F94" w:rsidRDefault="00A34F94" w:rsidP="00A34F94">
      <w:pPr>
        <w:pStyle w:val="MTema3"/>
        <w:numPr>
          <w:ilvl w:val="2"/>
          <w:numId w:val="7"/>
        </w:numPr>
        <w:tabs>
          <w:tab w:val="clear" w:pos="2098"/>
          <w:tab w:val="num" w:pos="851"/>
          <w:tab w:val="num" w:pos="4055"/>
        </w:tabs>
        <w:ind w:left="851" w:hanging="851"/>
      </w:pPr>
      <w:bookmarkStart w:id="25" w:name="_Toc340859755"/>
      <w:bookmarkStart w:id="26" w:name="_Toc404524552"/>
      <w:r w:rsidRPr="00A34F94">
        <w:t>Primera Iteración</w:t>
      </w:r>
      <w:bookmarkEnd w:id="25"/>
      <w:bookmarkEnd w:id="26"/>
    </w:p>
    <w:p w14:paraId="0B57A129" w14:textId="3B44EDAC" w:rsidR="00A34F94" w:rsidRPr="00A34F94" w:rsidRDefault="001F5701" w:rsidP="00A34F94">
      <w:pPr>
        <w:pStyle w:val="MTemaNormal"/>
      </w:pPr>
      <w:r>
        <w:t>Se trabaja correctamente sobra las ramas descriptas en el plan</w:t>
      </w:r>
      <w:r w:rsidR="007514CA">
        <w:t>.</w:t>
      </w:r>
    </w:p>
    <w:p w14:paraId="0D75AAB2" w14:textId="77777777" w:rsidR="00A34F94" w:rsidRPr="00A34F94" w:rsidRDefault="00A34F94" w:rsidP="00A34F94">
      <w:pPr>
        <w:pStyle w:val="MTemaNormal"/>
      </w:pPr>
      <w:r w:rsidRPr="00A34F94">
        <w:t>Se verifican las versiones de los documentos de la línea base sin problemas encontrados.</w:t>
      </w:r>
    </w:p>
    <w:p w14:paraId="762235EB" w14:textId="77777777" w:rsidR="00A34F94" w:rsidRPr="00A34F94" w:rsidRDefault="00A34F94" w:rsidP="00A34F94">
      <w:pPr>
        <w:pStyle w:val="MTema3"/>
        <w:numPr>
          <w:ilvl w:val="2"/>
          <w:numId w:val="7"/>
        </w:numPr>
        <w:tabs>
          <w:tab w:val="clear" w:pos="2098"/>
          <w:tab w:val="num" w:pos="851"/>
          <w:tab w:val="num" w:pos="4055"/>
        </w:tabs>
        <w:ind w:left="851" w:hanging="851"/>
      </w:pPr>
      <w:bookmarkStart w:id="27" w:name="_Toc340859756"/>
      <w:bookmarkStart w:id="28" w:name="_Toc404524553"/>
      <w:r w:rsidRPr="00A34F94">
        <w:t>Segunda Iteración</w:t>
      </w:r>
      <w:bookmarkEnd w:id="27"/>
      <w:bookmarkEnd w:id="28"/>
    </w:p>
    <w:p w14:paraId="548DA00A" w14:textId="6F46C15F" w:rsidR="00A34F94" w:rsidRPr="00A34F94" w:rsidRDefault="007514CA" w:rsidP="00A34F94">
      <w:pPr>
        <w:pStyle w:val="MTemaNormal"/>
      </w:pPr>
      <w:r>
        <w:t>Ídem</w:t>
      </w:r>
      <w:r w:rsidR="003D412B">
        <w:t xml:space="preserve"> iteración uno.</w:t>
      </w:r>
    </w:p>
    <w:p w14:paraId="58417546" w14:textId="77777777" w:rsidR="00A34F94" w:rsidRPr="00A34F94" w:rsidRDefault="00A34F94" w:rsidP="00A34F94">
      <w:pPr>
        <w:pStyle w:val="MTemaNormal"/>
      </w:pPr>
    </w:p>
    <w:p w14:paraId="623CEFDF" w14:textId="77777777" w:rsidR="00A34F94" w:rsidRPr="00A34F94" w:rsidRDefault="00A34F94" w:rsidP="00A34F94">
      <w:pPr>
        <w:pStyle w:val="MTemaNormal"/>
      </w:pPr>
    </w:p>
    <w:p w14:paraId="56CB1800" w14:textId="77777777" w:rsidR="00A34F94" w:rsidRPr="00A34F94" w:rsidRDefault="00A34F94" w:rsidP="00A34F94">
      <w:pPr>
        <w:pStyle w:val="MTemaNormal"/>
      </w:pPr>
    </w:p>
    <w:p w14:paraId="4864979C" w14:textId="77777777" w:rsidR="00A34F94" w:rsidRPr="00A34F94" w:rsidRDefault="00A34F94" w:rsidP="00A34F94">
      <w:pPr>
        <w:pStyle w:val="MTema2"/>
        <w:numPr>
          <w:ilvl w:val="1"/>
          <w:numId w:val="7"/>
        </w:numPr>
        <w:tabs>
          <w:tab w:val="clear" w:pos="1304"/>
          <w:tab w:val="num" w:pos="709"/>
        </w:tabs>
        <w:ind w:left="709"/>
      </w:pPr>
      <w:bookmarkStart w:id="29" w:name="_Toc340859757"/>
      <w:bookmarkStart w:id="30" w:name="_Toc404524554"/>
      <w:r w:rsidRPr="00A34F94">
        <w:lastRenderedPageBreak/>
        <w:t>Fase Construcción</w:t>
      </w:r>
      <w:bookmarkEnd w:id="29"/>
      <w:bookmarkEnd w:id="30"/>
    </w:p>
    <w:p w14:paraId="56190CD1" w14:textId="77777777" w:rsidR="00A34F94" w:rsidRPr="00A34F94" w:rsidRDefault="00A34F94" w:rsidP="00A34F94">
      <w:pPr>
        <w:pStyle w:val="MTemaNormal"/>
      </w:pPr>
    </w:p>
    <w:p w14:paraId="183D2C6A" w14:textId="5339C77D" w:rsidR="00A34F94" w:rsidRPr="00A34F94" w:rsidRDefault="00A34F94" w:rsidP="003D412B">
      <w:pPr>
        <w:pStyle w:val="MTemaNormal"/>
      </w:pPr>
      <w:r w:rsidRPr="00A34F94">
        <w:t xml:space="preserve">Durante esta fase se siguen desarrollando las actividades de </w:t>
      </w:r>
      <w:r w:rsidR="003F350C">
        <w:t>SCM de manera normal.</w:t>
      </w:r>
    </w:p>
    <w:p w14:paraId="7DDDA7A2" w14:textId="77777777" w:rsidR="00A34F94" w:rsidRPr="00A34F94" w:rsidRDefault="00A34F94" w:rsidP="00A34F94">
      <w:pPr>
        <w:pStyle w:val="MTemaNormal"/>
      </w:pPr>
    </w:p>
    <w:p w14:paraId="3B74FCD8" w14:textId="77777777" w:rsidR="00A34F94" w:rsidRPr="00A34F94" w:rsidRDefault="00A34F94" w:rsidP="00A34F94">
      <w:pPr>
        <w:pStyle w:val="MTema2"/>
        <w:numPr>
          <w:ilvl w:val="1"/>
          <w:numId w:val="7"/>
        </w:numPr>
        <w:tabs>
          <w:tab w:val="clear" w:pos="1304"/>
          <w:tab w:val="num" w:pos="709"/>
        </w:tabs>
        <w:ind w:left="709"/>
      </w:pPr>
      <w:bookmarkStart w:id="31" w:name="_Toc340859758"/>
      <w:bookmarkStart w:id="32" w:name="_Toc404524555"/>
      <w:r w:rsidRPr="00A34F94">
        <w:t>Fase Transición</w:t>
      </w:r>
      <w:bookmarkEnd w:id="31"/>
      <w:bookmarkEnd w:id="32"/>
    </w:p>
    <w:p w14:paraId="1214C237" w14:textId="77777777" w:rsidR="00A34F94" w:rsidRPr="00A34F94" w:rsidRDefault="00A34F94" w:rsidP="00A34F94">
      <w:pPr>
        <w:pStyle w:val="MTemaNormal"/>
      </w:pPr>
    </w:p>
    <w:p w14:paraId="416B5FFE" w14:textId="039EA4DA" w:rsidR="00A34F94" w:rsidRPr="00A34F94" w:rsidRDefault="00A34F94" w:rsidP="00A34F94">
      <w:pPr>
        <w:pStyle w:val="MTemaNormal"/>
      </w:pPr>
      <w:r w:rsidRPr="00A34F94">
        <w:t>En esta fase no se desarrollan muchas tareas d</w:t>
      </w:r>
      <w:r w:rsidR="003D412B">
        <w:t xml:space="preserve">e SCM salvo el pasaje a verificación </w:t>
      </w:r>
      <w:r w:rsidRPr="00A34F94">
        <w:t>y la evaluación final sobre SCM.</w:t>
      </w:r>
    </w:p>
    <w:p w14:paraId="4F4E6CF6" w14:textId="2D08072A" w:rsidR="00A34F94" w:rsidRPr="00A34F94" w:rsidRDefault="003D412B" w:rsidP="00A34F94">
      <w:pPr>
        <w:pStyle w:val="MTemaNormal"/>
      </w:pPr>
      <w:r>
        <w:t>Se crea el instalable del proyecto para que sea entregado al cliente.</w:t>
      </w:r>
    </w:p>
    <w:p w14:paraId="0EB70378" w14:textId="77777777" w:rsidR="00A34F94" w:rsidRPr="00C21D97" w:rsidRDefault="00A34F94" w:rsidP="00A34F94">
      <w:pPr>
        <w:pStyle w:val="MTemaNormal"/>
        <w:rPr>
          <w:rFonts w:ascii="Cambria" w:hAnsi="Cambria"/>
        </w:rPr>
      </w:pPr>
      <w:r w:rsidRPr="00C21D97">
        <w:rPr>
          <w:rFonts w:ascii="Cambria" w:hAnsi="Cambria"/>
        </w:rPr>
        <w:t xml:space="preserve"> </w:t>
      </w:r>
    </w:p>
    <w:p w14:paraId="14FEA734" w14:textId="77777777" w:rsidR="00235724" w:rsidRDefault="00235724"/>
    <w:p w14:paraId="086121BA" w14:textId="77777777" w:rsidR="00235724" w:rsidRDefault="00235724"/>
    <w:sectPr w:rsidR="00235724">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A4CE0" w14:textId="77777777" w:rsidR="00811EAE" w:rsidRDefault="00811EAE">
      <w:r>
        <w:separator/>
      </w:r>
    </w:p>
  </w:endnote>
  <w:endnote w:type="continuationSeparator" w:id="0">
    <w:p w14:paraId="14DE84FC" w14:textId="77777777" w:rsidR="00811EAE" w:rsidRDefault="0081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5DF15" w14:textId="77777777" w:rsidR="003D412B" w:rsidRDefault="003D412B">
    <w:pPr>
      <w:pStyle w:val="Piedepgina"/>
      <w:rPr>
        <w:rStyle w:val="Nmerodepgina"/>
      </w:rPr>
    </w:pPr>
    <w:r>
      <w:t>Informe Final de SCM</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59529E">
      <w:rPr>
        <w:rStyle w:val="Nmerodepgina"/>
        <w:noProof/>
      </w:rPr>
      <w:t>6</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59529E">
      <w:rPr>
        <w:rStyle w:val="Nmerodepgina"/>
        <w:noProof/>
      </w:rPr>
      <w:t>6</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8C6C2" w14:textId="77777777" w:rsidR="00811EAE" w:rsidRDefault="00811EAE">
      <w:r>
        <w:separator/>
      </w:r>
    </w:p>
  </w:footnote>
  <w:footnote w:type="continuationSeparator" w:id="0">
    <w:p w14:paraId="7240B942" w14:textId="77777777" w:rsidR="00811EAE" w:rsidRDefault="00811E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9223D19"/>
    <w:multiLevelType w:val="hybridMultilevel"/>
    <w:tmpl w:val="A030DEE2"/>
    <w:lvl w:ilvl="0" w:tplc="144017D6">
      <w:start w:val="1"/>
      <w:numFmt w:val="bullet"/>
      <w:pStyle w:val="MVietas"/>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E2F70A3"/>
    <w:multiLevelType w:val="multilevel"/>
    <w:tmpl w:val="293EB1E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2E93270"/>
    <w:multiLevelType w:val="multilevel"/>
    <w:tmpl w:val="293EB1E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C895FE7"/>
    <w:multiLevelType w:val="multilevel"/>
    <w:tmpl w:val="38F22902"/>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4"/>
  </w:num>
  <w:num w:numId="8">
    <w:abstractNumId w:val="4"/>
  </w:num>
  <w:num w:numId="9">
    <w:abstractNumId w:val="4"/>
  </w:num>
  <w:num w:numId="10">
    <w:abstractNumId w:val="2"/>
  </w:num>
  <w:num w:numId="11">
    <w:abstractNumId w:val="5"/>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4C"/>
    <w:rsid w:val="00005D9F"/>
    <w:rsid w:val="000140CC"/>
    <w:rsid w:val="000A5D02"/>
    <w:rsid w:val="000C7C6E"/>
    <w:rsid w:val="000E5939"/>
    <w:rsid w:val="00187CBC"/>
    <w:rsid w:val="001D69E7"/>
    <w:rsid w:val="001F5701"/>
    <w:rsid w:val="00235724"/>
    <w:rsid w:val="003B493C"/>
    <w:rsid w:val="003D412B"/>
    <w:rsid w:val="003F350C"/>
    <w:rsid w:val="0051154C"/>
    <w:rsid w:val="0059529E"/>
    <w:rsid w:val="00601678"/>
    <w:rsid w:val="007514CA"/>
    <w:rsid w:val="00794DB0"/>
    <w:rsid w:val="007B714C"/>
    <w:rsid w:val="00810BCA"/>
    <w:rsid w:val="008112B7"/>
    <w:rsid w:val="00811EAE"/>
    <w:rsid w:val="008C239C"/>
    <w:rsid w:val="00905A43"/>
    <w:rsid w:val="00A34F94"/>
    <w:rsid w:val="00AF1692"/>
    <w:rsid w:val="00C14B65"/>
    <w:rsid w:val="00CC3C61"/>
    <w:rsid w:val="00D06D5C"/>
    <w:rsid w:val="00DA3660"/>
    <w:rsid w:val="00F1762C"/>
    <w:rsid w:val="00FD4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ACD0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MTema1"/>
    <w:next w:val="Normal"/>
    <w:qFormat/>
    <w:rsid w:val="007514CA"/>
  </w:style>
  <w:style w:type="paragraph" w:styleId="Ttulo2">
    <w:name w:val="heading 2"/>
    <w:basedOn w:val="Ttulo1"/>
    <w:next w:val="Normal"/>
    <w:qFormat/>
    <w:rsid w:val="007514CA"/>
    <w:pPr>
      <w:numPr>
        <w:ilvl w:val="1"/>
        <w:numId w:val="11"/>
      </w:numPr>
      <w:outlineLvl w:val="1"/>
    </w:pPr>
    <w:rPr>
      <w:sz w:val="20"/>
      <w:szCs w:val="20"/>
    </w:rPr>
  </w:style>
  <w:style w:type="paragraph" w:styleId="Ttulo3">
    <w:name w:val="heading 3"/>
    <w:basedOn w:val="Ttulo2"/>
    <w:next w:val="Normal"/>
    <w:qFormat/>
    <w:rsid w:val="007514CA"/>
    <w:pPr>
      <w:numPr>
        <w:ilvl w:val="2"/>
      </w:numPr>
      <w:outlineLvl w:val="2"/>
    </w:pPr>
    <w:rPr>
      <w:u w:val="single"/>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rsid w:val="007B714C"/>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0"/>
      </w:numPr>
      <w:outlineLvl w:val="0"/>
    </w:pPr>
  </w:style>
  <w:style w:type="paragraph" w:customStyle="1" w:styleId="MTema2">
    <w:name w:val="MTema2"/>
    <w:basedOn w:val="MTtulo3"/>
    <w:next w:val="MNormal"/>
    <w:rsid w:val="007B714C"/>
    <w:pPr>
      <w:outlineLvl w:val="1"/>
    </w:pPr>
    <w:rPr>
      <w:sz w:val="20"/>
    </w:rPr>
  </w:style>
  <w:style w:type="paragraph" w:customStyle="1" w:styleId="MTtulo4">
    <w:name w:val="MTítulo4"/>
    <w:basedOn w:val="Ttulo3"/>
    <w:rPr>
      <w:sz w:val="22"/>
    </w:rPr>
  </w:style>
  <w:style w:type="paragraph" w:customStyle="1" w:styleId="MTemaNormal">
    <w:name w:val="MTemaNormal"/>
    <w:basedOn w:val="MNormal"/>
    <w:link w:val="MTemaNormalCar"/>
    <w:rsid w:val="007B714C"/>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uiPriority w:val="39"/>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basedOn w:val="Fuentedeprrafopredeter"/>
    <w:rPr>
      <w:color w:val="0000FF"/>
      <w:u w:val="single"/>
    </w:rPr>
  </w:style>
  <w:style w:type="paragraph" w:customStyle="1" w:styleId="estilo">
    <w:name w:val="estilo"/>
    <w:basedOn w:val="Encabezado"/>
    <w:pPr>
      <w:tabs>
        <w:tab w:val="clear" w:pos="4252"/>
        <w:tab w:val="clear" w:pos="8504"/>
        <w:tab w:val="center" w:pos="4320"/>
        <w:tab w:val="right" w:pos="8640"/>
      </w:tabs>
    </w:pPr>
    <w:rPr>
      <w:rFonts w:ascii="Verdana" w:hAnsi="Verdana"/>
      <w:lang w:eastAsia="en-US"/>
    </w:rPr>
  </w:style>
  <w:style w:type="paragraph" w:styleId="Encabezado">
    <w:name w:val="header"/>
    <w:basedOn w:val="Normal"/>
    <w:pPr>
      <w:tabs>
        <w:tab w:val="center" w:pos="4252"/>
        <w:tab w:val="right" w:pos="8504"/>
      </w:tabs>
      <w:jc w:val="both"/>
    </w:pPr>
    <w:rPr>
      <w:rFonts w:ascii="Tahoma" w:hAnsi="Tahoma"/>
      <w:szCs w:val="20"/>
      <w:lang w:val="es-ES_tradnl"/>
    </w:r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tyle>
  <w:style w:type="character" w:customStyle="1" w:styleId="MTemaNormalCar">
    <w:name w:val="MTemaNormal Car"/>
    <w:link w:val="MTemaNormal"/>
    <w:locked/>
    <w:rsid w:val="007514CA"/>
    <w:rPr>
      <w:rFonts w:ascii="Verdana" w:hAnsi="Verdana" w:cs="Arial"/>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MTema1"/>
    <w:next w:val="Normal"/>
    <w:qFormat/>
    <w:rsid w:val="007514CA"/>
  </w:style>
  <w:style w:type="paragraph" w:styleId="Ttulo2">
    <w:name w:val="heading 2"/>
    <w:basedOn w:val="Ttulo1"/>
    <w:next w:val="Normal"/>
    <w:qFormat/>
    <w:rsid w:val="007514CA"/>
    <w:pPr>
      <w:numPr>
        <w:ilvl w:val="1"/>
        <w:numId w:val="11"/>
      </w:numPr>
      <w:outlineLvl w:val="1"/>
    </w:pPr>
    <w:rPr>
      <w:sz w:val="20"/>
      <w:szCs w:val="20"/>
    </w:rPr>
  </w:style>
  <w:style w:type="paragraph" w:styleId="Ttulo3">
    <w:name w:val="heading 3"/>
    <w:basedOn w:val="Ttulo2"/>
    <w:next w:val="Normal"/>
    <w:qFormat/>
    <w:rsid w:val="007514CA"/>
    <w:pPr>
      <w:numPr>
        <w:ilvl w:val="2"/>
      </w:numPr>
      <w:outlineLvl w:val="2"/>
    </w:pPr>
    <w:rPr>
      <w:u w:val="single"/>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rsid w:val="007B714C"/>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0"/>
      </w:numPr>
      <w:outlineLvl w:val="0"/>
    </w:pPr>
  </w:style>
  <w:style w:type="paragraph" w:customStyle="1" w:styleId="MTema2">
    <w:name w:val="MTema2"/>
    <w:basedOn w:val="MTtulo3"/>
    <w:next w:val="MNormal"/>
    <w:rsid w:val="007B714C"/>
    <w:pPr>
      <w:outlineLvl w:val="1"/>
    </w:pPr>
    <w:rPr>
      <w:sz w:val="20"/>
    </w:rPr>
  </w:style>
  <w:style w:type="paragraph" w:customStyle="1" w:styleId="MTtulo4">
    <w:name w:val="MTítulo4"/>
    <w:basedOn w:val="Ttulo3"/>
    <w:rPr>
      <w:sz w:val="22"/>
    </w:rPr>
  </w:style>
  <w:style w:type="paragraph" w:customStyle="1" w:styleId="MTemaNormal">
    <w:name w:val="MTemaNormal"/>
    <w:basedOn w:val="MNormal"/>
    <w:link w:val="MTemaNormalCar"/>
    <w:rsid w:val="007B714C"/>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uiPriority w:val="39"/>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basedOn w:val="Fuentedeprrafopredeter"/>
    <w:rPr>
      <w:color w:val="0000FF"/>
      <w:u w:val="single"/>
    </w:rPr>
  </w:style>
  <w:style w:type="paragraph" w:customStyle="1" w:styleId="estilo">
    <w:name w:val="estilo"/>
    <w:basedOn w:val="Encabezado"/>
    <w:pPr>
      <w:tabs>
        <w:tab w:val="clear" w:pos="4252"/>
        <w:tab w:val="clear" w:pos="8504"/>
        <w:tab w:val="center" w:pos="4320"/>
        <w:tab w:val="right" w:pos="8640"/>
      </w:tabs>
    </w:pPr>
    <w:rPr>
      <w:rFonts w:ascii="Verdana" w:hAnsi="Verdana"/>
      <w:lang w:eastAsia="en-US"/>
    </w:rPr>
  </w:style>
  <w:style w:type="paragraph" w:styleId="Encabezado">
    <w:name w:val="header"/>
    <w:basedOn w:val="Normal"/>
    <w:pPr>
      <w:tabs>
        <w:tab w:val="center" w:pos="4252"/>
        <w:tab w:val="right" w:pos="8504"/>
      </w:tabs>
      <w:jc w:val="both"/>
    </w:pPr>
    <w:rPr>
      <w:rFonts w:ascii="Tahoma" w:hAnsi="Tahoma"/>
      <w:szCs w:val="20"/>
      <w:lang w:val="es-ES_tradnl"/>
    </w:r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tyle>
  <w:style w:type="character" w:customStyle="1" w:styleId="MTemaNormalCar">
    <w:name w:val="MTemaNormal Car"/>
    <w:link w:val="MTemaNormal"/>
    <w:locked/>
    <w:rsid w:val="007514CA"/>
    <w:rPr>
      <w:rFonts w:ascii="Verdana" w:hAnsi="Verdana" w:cs="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07AE0-171E-47E5-A226-485AD331E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Template>
  <TotalTime>339</TotalTime>
  <Pages>6</Pages>
  <Words>1150</Words>
  <Characters>6558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configuracion</vt:lpstr>
    </vt:vector>
  </TitlesOfParts>
  <Company>Particular</Company>
  <LinksUpToDate>false</LinksUpToDate>
  <CharactersWithSpaces>7693</CharactersWithSpaces>
  <SharedDoc>false</SharedDoc>
  <HLinks>
    <vt:vector size="66" baseType="variant">
      <vt:variant>
        <vt:i4>1245234</vt:i4>
      </vt:variant>
      <vt:variant>
        <vt:i4>62</vt:i4>
      </vt:variant>
      <vt:variant>
        <vt:i4>0</vt:i4>
      </vt:variant>
      <vt:variant>
        <vt:i4>65541</vt:i4>
      </vt:variant>
      <vt:variant>
        <vt:lpwstr>/C:/LUCIA/ma07/plant/configuracion/SCMIFGXvY.doc</vt:lpwstr>
      </vt:variant>
      <vt:variant>
        <vt:lpwstr/>
      </vt:variant>
      <vt:variant>
        <vt:i4>1179698</vt:i4>
      </vt:variant>
      <vt:variant>
        <vt:i4>56</vt:i4>
      </vt:variant>
      <vt:variant>
        <vt:i4>0</vt:i4>
      </vt:variant>
      <vt:variant>
        <vt:i4>65541</vt:i4>
      </vt:variant>
      <vt:variant>
        <vt:lpwstr>/C:/LUCIA/ma07/plant/configuracion/SCMIFGXvY.doc</vt:lpwstr>
      </vt:variant>
      <vt:variant>
        <vt:lpwstr/>
      </vt:variant>
      <vt:variant>
        <vt:i4>1114162</vt:i4>
      </vt:variant>
      <vt:variant>
        <vt:i4>50</vt:i4>
      </vt:variant>
      <vt:variant>
        <vt:i4>0</vt:i4>
      </vt:variant>
      <vt:variant>
        <vt:i4>65541</vt:i4>
      </vt:variant>
      <vt:variant>
        <vt:lpwstr>/C:/LUCIA/ma07/plant/configuracion/SCMIFGXvY.doc</vt:lpwstr>
      </vt:variant>
      <vt:variant>
        <vt:lpwstr/>
      </vt:variant>
      <vt:variant>
        <vt:i4>1048626</vt:i4>
      </vt:variant>
      <vt:variant>
        <vt:i4>44</vt:i4>
      </vt:variant>
      <vt:variant>
        <vt:i4>0</vt:i4>
      </vt:variant>
      <vt:variant>
        <vt:i4>65541</vt:i4>
      </vt:variant>
      <vt:variant>
        <vt:lpwstr>/C:/LUCIA/ma07/plant/configuracion/SCMIFGXvY.doc</vt:lpwstr>
      </vt:variant>
      <vt:variant>
        <vt:lpwstr/>
      </vt:variant>
      <vt:variant>
        <vt:i4>1507378</vt:i4>
      </vt:variant>
      <vt:variant>
        <vt:i4>38</vt:i4>
      </vt:variant>
      <vt:variant>
        <vt:i4>0</vt:i4>
      </vt:variant>
      <vt:variant>
        <vt:i4>65541</vt:i4>
      </vt:variant>
      <vt:variant>
        <vt:lpwstr>/C:/LUCIA/ma07/plant/configuracion/SCMIFGXvY.doc</vt:lpwstr>
      </vt:variant>
      <vt:variant>
        <vt:lpwstr/>
      </vt:variant>
      <vt:variant>
        <vt:i4>1441842</vt:i4>
      </vt:variant>
      <vt:variant>
        <vt:i4>32</vt:i4>
      </vt:variant>
      <vt:variant>
        <vt:i4>0</vt:i4>
      </vt:variant>
      <vt:variant>
        <vt:i4>65541</vt:i4>
      </vt:variant>
      <vt:variant>
        <vt:lpwstr>/C:/LUCIA/ma07/plant/configuracion/SCMIFGXvY.doc</vt:lpwstr>
      </vt:variant>
      <vt:variant>
        <vt:lpwstr/>
      </vt:variant>
      <vt:variant>
        <vt:i4>1376306</vt:i4>
      </vt:variant>
      <vt:variant>
        <vt:i4>26</vt:i4>
      </vt:variant>
      <vt:variant>
        <vt:i4>0</vt:i4>
      </vt:variant>
      <vt:variant>
        <vt:i4>65541</vt:i4>
      </vt:variant>
      <vt:variant>
        <vt:lpwstr>/C:/LUCIA/ma07/plant/configuracion/SCMIFGXvY.doc</vt:lpwstr>
      </vt:variant>
      <vt:variant>
        <vt:lpwstr/>
      </vt:variant>
      <vt:variant>
        <vt:i4>1310770</vt:i4>
      </vt:variant>
      <vt:variant>
        <vt:i4>20</vt:i4>
      </vt:variant>
      <vt:variant>
        <vt:i4>0</vt:i4>
      </vt:variant>
      <vt:variant>
        <vt:i4>65541</vt:i4>
      </vt:variant>
      <vt:variant>
        <vt:lpwstr>/C:/LUCIA/ma07/plant/configuracion/SCMIFGXvY.doc</vt:lpwstr>
      </vt:variant>
      <vt:variant>
        <vt:lpwstr/>
      </vt:variant>
      <vt:variant>
        <vt:i4>1900605</vt:i4>
      </vt:variant>
      <vt:variant>
        <vt:i4>14</vt:i4>
      </vt:variant>
      <vt:variant>
        <vt:i4>0</vt:i4>
      </vt:variant>
      <vt:variant>
        <vt:i4>65541</vt:i4>
      </vt:variant>
      <vt:variant>
        <vt:lpwstr>/C:/LUCIA/ma07/plant/configuracion/SCMIFGXvY.doc</vt:lpwstr>
      </vt:variant>
      <vt:variant>
        <vt:lpwstr/>
      </vt:variant>
      <vt:variant>
        <vt:i4>1835069</vt:i4>
      </vt:variant>
      <vt:variant>
        <vt:i4>8</vt:i4>
      </vt:variant>
      <vt:variant>
        <vt:i4>0</vt:i4>
      </vt:variant>
      <vt:variant>
        <vt:i4>65541</vt:i4>
      </vt:variant>
      <vt:variant>
        <vt:lpwstr>/C:/LUCIA/ma07/plant/configuracion/SCMIFGXvY.doc</vt:lpwstr>
      </vt:variant>
      <vt:variant>
        <vt:lpwstr/>
      </vt:variant>
      <vt:variant>
        <vt:i4>1245245</vt:i4>
      </vt:variant>
      <vt:variant>
        <vt:i4>2</vt:i4>
      </vt:variant>
      <vt:variant>
        <vt:i4>0</vt:i4>
      </vt:variant>
      <vt:variant>
        <vt:i4>65541</vt:i4>
      </vt:variant>
      <vt:variant>
        <vt:lpwstr>/C:/LUCIA/ma07/plant/configuracion/SCMIFGXvY.doc</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configuracion</dc:title>
  <dc:subject/>
  <dc:creator>ycasals</dc:creator>
  <cp:keywords/>
  <dc:description/>
  <cp:lastModifiedBy>SOFIA</cp:lastModifiedBy>
  <cp:revision>10</cp:revision>
  <cp:lastPrinted>2002-06-07T00:19:00Z</cp:lastPrinted>
  <dcterms:created xsi:type="dcterms:W3CDTF">2002-08-03T15:57:00Z</dcterms:created>
  <dcterms:modified xsi:type="dcterms:W3CDTF">2014-11-23T18:47:00Z</dcterms:modified>
</cp:coreProperties>
</file>